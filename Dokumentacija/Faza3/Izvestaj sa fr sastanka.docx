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58A71" w14:textId="62B07E71" w:rsidR="00E43E3C" w:rsidRPr="007F1CCB" w:rsidRDefault="007F1CCB" w:rsidP="007F1CCB">
      <w:pPr>
        <w:jc w:val="center"/>
        <w:rPr>
          <w:sz w:val="28"/>
          <w:szCs w:val="22"/>
          <w:lang w:val="sr-Latn-RS"/>
        </w:rPr>
      </w:pPr>
      <w:r w:rsidRPr="007F1CCB">
        <w:rPr>
          <w:sz w:val="28"/>
          <w:szCs w:val="22"/>
          <w:lang w:val="sr-Latn-RS"/>
        </w:rPr>
        <w:t>Elektrotehnički fakultet u Beogradu</w:t>
      </w:r>
    </w:p>
    <w:p w14:paraId="2FBEEAAB" w14:textId="0B08BE84" w:rsidR="007F1CCB" w:rsidRPr="007F1CCB" w:rsidRDefault="007F1CCB" w:rsidP="007F1CCB">
      <w:pPr>
        <w:jc w:val="center"/>
        <w:rPr>
          <w:sz w:val="28"/>
          <w:szCs w:val="22"/>
          <w:lang w:val="sr-Latn-RS"/>
        </w:rPr>
      </w:pPr>
      <w:r w:rsidRPr="007F1CCB">
        <w:rPr>
          <w:sz w:val="28"/>
          <w:szCs w:val="22"/>
          <w:lang w:val="sr-Latn-RS"/>
        </w:rPr>
        <w:t>Principi Softverskog Inženjerstva (SI3PSI)</w:t>
      </w:r>
    </w:p>
    <w:p w14:paraId="0EACB791" w14:textId="77777777" w:rsidR="00E43E3C" w:rsidRDefault="00E43E3C">
      <w:pPr>
        <w:rPr>
          <w:lang w:val="sr-Cyrl-CS"/>
        </w:rPr>
      </w:pPr>
    </w:p>
    <w:p w14:paraId="130AF717" w14:textId="77777777" w:rsidR="00E43E3C" w:rsidRDefault="00E43E3C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26B5F6C9" w14:textId="77777777" w:rsidR="00E43E3C" w:rsidRDefault="00E43E3C">
      <w:pPr>
        <w:rPr>
          <w:lang w:val="sr-Cyrl-CS"/>
        </w:rPr>
      </w:pPr>
    </w:p>
    <w:p w14:paraId="2DC95729" w14:textId="77777777" w:rsidR="00E43E3C" w:rsidRDefault="00E43E3C">
      <w:pPr>
        <w:rPr>
          <w:lang w:val="sr-Cyrl-CS"/>
        </w:rPr>
      </w:pPr>
    </w:p>
    <w:p w14:paraId="20218714" w14:textId="77777777" w:rsidR="00E43E3C" w:rsidRDefault="00E43E3C">
      <w:pPr>
        <w:rPr>
          <w:lang w:val="sr-Cyrl-CS"/>
        </w:rPr>
      </w:pPr>
    </w:p>
    <w:p w14:paraId="4147D32C" w14:textId="77777777" w:rsidR="00E43E3C" w:rsidRDefault="00E43E3C">
      <w:pPr>
        <w:rPr>
          <w:lang w:val="sr-Cyrl-CS"/>
        </w:rPr>
      </w:pPr>
    </w:p>
    <w:p w14:paraId="7B7D0EB4" w14:textId="77777777" w:rsidR="00E43E3C" w:rsidRDefault="00E43E3C">
      <w:pPr>
        <w:rPr>
          <w:lang w:val="sr-Cyrl-CS"/>
        </w:rPr>
      </w:pPr>
    </w:p>
    <w:p w14:paraId="07AA19C9" w14:textId="77777777" w:rsidR="00E43E3C" w:rsidRDefault="00E43E3C">
      <w:pPr>
        <w:rPr>
          <w:lang w:val="sr-Cyrl-CS"/>
        </w:rPr>
      </w:pPr>
    </w:p>
    <w:p w14:paraId="23ABFA61" w14:textId="77777777" w:rsidR="00E43E3C" w:rsidRDefault="00E43E3C">
      <w:pPr>
        <w:rPr>
          <w:lang w:val="sr-Cyrl-CS"/>
        </w:rPr>
      </w:pPr>
    </w:p>
    <w:p w14:paraId="17B12439" w14:textId="77777777" w:rsidR="00E43E3C" w:rsidRDefault="00E43E3C">
      <w:pPr>
        <w:rPr>
          <w:lang w:val="sr-Cyrl-CS"/>
        </w:rPr>
      </w:pPr>
    </w:p>
    <w:p w14:paraId="562FEC2D" w14:textId="77777777" w:rsidR="00E43E3C" w:rsidRDefault="00E43E3C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14:paraId="28DB8C9F" w14:textId="77777777" w:rsidR="007F1CCB" w:rsidRPr="007F1CCB" w:rsidRDefault="007F1CCB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14:paraId="788E72DD" w14:textId="7D3DD5BB" w:rsidR="00E43E3C" w:rsidRDefault="007F1CCB">
      <w:pPr>
        <w:pStyle w:val="Cover-title"/>
        <w:rPr>
          <w:lang w:val="sl-SI"/>
        </w:rPr>
      </w:pPr>
      <w:r>
        <w:rPr>
          <w:lang w:val="sl-SI"/>
        </w:rPr>
        <w:t xml:space="preserve">Izveštaj o defektima za projekat </w:t>
      </w:r>
    </w:p>
    <w:p w14:paraId="7496B375" w14:textId="6CDFF3EC" w:rsidR="007F1CCB" w:rsidRPr="007F1CCB" w:rsidRDefault="007F1CCB">
      <w:pPr>
        <w:pStyle w:val="Cover-title"/>
      </w:pPr>
      <w:r>
        <w:t>“Poke Prodavnica”</w:t>
      </w:r>
    </w:p>
    <w:p w14:paraId="0DACB1C9" w14:textId="62636B65" w:rsidR="004E03C9" w:rsidRDefault="004E03C9">
      <w:r>
        <w:br w:type="page"/>
      </w:r>
    </w:p>
    <w:p w14:paraId="352D2F62" w14:textId="437004A1" w:rsidR="00E43E3C" w:rsidRDefault="00E43E3C">
      <w:pPr>
        <w:jc w:val="center"/>
        <w:rPr>
          <w:b/>
          <w:sz w:val="32"/>
        </w:rPr>
      </w:pPr>
      <w:bookmarkStart w:id="0" w:name="izv"/>
      <w:bookmarkEnd w:id="0"/>
      <w:r>
        <w:rPr>
          <w:b/>
          <w:sz w:val="32"/>
        </w:rPr>
        <w:lastRenderedPageBreak/>
        <w:t>IZVE</w:t>
      </w:r>
      <w:r w:rsidR="00076A3D">
        <w:rPr>
          <w:b/>
          <w:sz w:val="32"/>
        </w:rPr>
        <w:t>Š</w:t>
      </w:r>
      <w:r>
        <w:rPr>
          <w:b/>
          <w:sz w:val="32"/>
        </w:rPr>
        <w:t>TAJ SA FR SASTANKA</w:t>
      </w:r>
    </w:p>
    <w:p w14:paraId="217F8165" w14:textId="77777777" w:rsidR="00E43E3C" w:rsidRDefault="00E43E3C">
      <w:pPr>
        <w:rPr>
          <w:b/>
          <w:sz w:val="28"/>
        </w:rPr>
      </w:pPr>
    </w:p>
    <w:p w14:paraId="3393BB69" w14:textId="77777777" w:rsidR="00E43E3C" w:rsidRDefault="00E43E3C">
      <w:pPr>
        <w:rPr>
          <w:b/>
        </w:rPr>
      </w:pPr>
      <w:r>
        <w:rPr>
          <w:b/>
        </w:rPr>
        <w:t>INFORMACIJE O PROJEKTU I PROIZVODU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E43E3C" w14:paraId="5744C9BE" w14:textId="77777777" w:rsidTr="004E03C9">
        <w:tc>
          <w:tcPr>
            <w:tcW w:w="4678" w:type="dxa"/>
          </w:tcPr>
          <w:p w14:paraId="45897C11" w14:textId="77777777" w:rsidR="00E43E3C" w:rsidRDefault="00E43E3C">
            <w:r>
              <w:t>Ime projekta</w:t>
            </w:r>
          </w:p>
        </w:tc>
        <w:tc>
          <w:tcPr>
            <w:tcW w:w="4678" w:type="dxa"/>
          </w:tcPr>
          <w:p w14:paraId="4669789C" w14:textId="4189D9D4" w:rsidR="00E43E3C" w:rsidRDefault="00076A3D">
            <w:r>
              <w:t>Poke Prodavnica</w:t>
            </w:r>
          </w:p>
        </w:tc>
      </w:tr>
      <w:tr w:rsidR="00E43E3C" w14:paraId="7314086F" w14:textId="77777777" w:rsidTr="004E03C9">
        <w:tc>
          <w:tcPr>
            <w:tcW w:w="4678" w:type="dxa"/>
          </w:tcPr>
          <w:p w14:paraId="04FC6C66" w14:textId="77777777" w:rsidR="00E43E3C" w:rsidRDefault="00E43E3C">
            <w:r>
              <w:t>Identifikator</w:t>
            </w:r>
          </w:p>
        </w:tc>
        <w:tc>
          <w:tcPr>
            <w:tcW w:w="4678" w:type="dxa"/>
          </w:tcPr>
          <w:p w14:paraId="62D72785" w14:textId="339B9172" w:rsidR="00E43E3C" w:rsidRDefault="004E03C9">
            <w:r>
              <w:t>/</w:t>
            </w:r>
          </w:p>
        </w:tc>
      </w:tr>
      <w:tr w:rsidR="00E43E3C" w14:paraId="0A6EAB15" w14:textId="77777777" w:rsidTr="004E03C9">
        <w:tc>
          <w:tcPr>
            <w:tcW w:w="4678" w:type="dxa"/>
          </w:tcPr>
          <w:p w14:paraId="62947279" w14:textId="77777777" w:rsidR="00E43E3C" w:rsidRDefault="00E43E3C">
            <w:r>
              <w:t xml:space="preserve">Ime proizvoda/ radnog dokumenta </w:t>
            </w:r>
          </w:p>
          <w:p w14:paraId="73F87860" w14:textId="77777777" w:rsidR="00E43E3C" w:rsidRDefault="00E43E3C">
            <w:r>
              <w:t>(Naslov i sekcije)</w:t>
            </w:r>
          </w:p>
        </w:tc>
        <w:tc>
          <w:tcPr>
            <w:tcW w:w="4678" w:type="dxa"/>
          </w:tcPr>
          <w:p w14:paraId="1E2EF4B6" w14:textId="72497650" w:rsidR="00E43E3C" w:rsidRDefault="004E03C9">
            <w:r>
              <w:t>/</w:t>
            </w:r>
          </w:p>
        </w:tc>
      </w:tr>
      <w:tr w:rsidR="00E43E3C" w14:paraId="4B657411" w14:textId="77777777" w:rsidTr="004E03C9">
        <w:tc>
          <w:tcPr>
            <w:tcW w:w="4678" w:type="dxa"/>
          </w:tcPr>
          <w:p w14:paraId="52A60A9C" w14:textId="77777777" w:rsidR="00E43E3C" w:rsidRDefault="00E43E3C">
            <w:r>
              <w:t>Tip proizvoda/radnog dokumenta</w:t>
            </w:r>
          </w:p>
        </w:tc>
        <w:tc>
          <w:tcPr>
            <w:tcW w:w="4678" w:type="dxa"/>
          </w:tcPr>
          <w:p w14:paraId="46F1F589" w14:textId="0A7EDC42" w:rsidR="00E43E3C" w:rsidRDefault="00076A3D">
            <w:r>
              <w:t xml:space="preserve">Veb stranica </w:t>
            </w:r>
          </w:p>
        </w:tc>
      </w:tr>
      <w:tr w:rsidR="00E43E3C" w14:paraId="1B3B07E5" w14:textId="77777777" w:rsidTr="004E03C9">
        <w:tc>
          <w:tcPr>
            <w:tcW w:w="4678" w:type="dxa"/>
          </w:tcPr>
          <w:p w14:paraId="0E228E37" w14:textId="146D5738" w:rsidR="00E43E3C" w:rsidRDefault="00E43E3C">
            <w:r>
              <w:t>Veli</w:t>
            </w:r>
            <w:r w:rsidR="00076A3D">
              <w:t>č</w:t>
            </w:r>
            <w:r>
              <w:t>ina  (stranice ili broj linija koda)</w:t>
            </w:r>
          </w:p>
        </w:tc>
        <w:tc>
          <w:tcPr>
            <w:tcW w:w="4678" w:type="dxa"/>
          </w:tcPr>
          <w:p w14:paraId="5EB685E2" w14:textId="442EF942" w:rsidR="00E43E3C" w:rsidRDefault="00076A3D">
            <w:r>
              <w:t>58 stranica</w:t>
            </w:r>
          </w:p>
        </w:tc>
      </w:tr>
    </w:tbl>
    <w:p w14:paraId="6DF3CB49" w14:textId="77777777" w:rsidR="00E43E3C" w:rsidRDefault="00E43E3C"/>
    <w:p w14:paraId="3CCA8F81" w14:textId="39898AF4" w:rsidR="00E43E3C" w:rsidRPr="004E03C9" w:rsidRDefault="00E43E3C">
      <w:pPr>
        <w:rPr>
          <w:lang w:val="fr-FR"/>
        </w:rPr>
      </w:pPr>
      <w:r w:rsidRPr="004E03C9">
        <w:rPr>
          <w:lang w:val="fr-FR"/>
        </w:rPr>
        <w:t xml:space="preserve">Da li se radi o re-inspekciji? (Da/Ne)       </w:t>
      </w:r>
      <w:r w:rsidR="00076A3D" w:rsidRPr="004E03C9">
        <w:rPr>
          <w:lang w:val="fr-FR"/>
        </w:rPr>
        <w:t>Ne</w:t>
      </w:r>
    </w:p>
    <w:p w14:paraId="32781D04" w14:textId="684D0865" w:rsidR="00E43E3C" w:rsidRPr="004E03C9" w:rsidRDefault="00E43E3C" w:rsidP="004E03C9">
      <w:pPr>
        <w:spacing w:before="120"/>
        <w:rPr>
          <w:lang w:val="fr-FR"/>
        </w:rPr>
      </w:pPr>
      <w:r w:rsidRPr="004E03C9">
        <w:rPr>
          <w:lang w:val="fr-FR"/>
        </w:rPr>
        <w:t xml:space="preserve">Da li se zahteva </w:t>
      </w:r>
      <w:r w:rsidR="004E03C9">
        <w:rPr>
          <w:lang w:val="fr-FR"/>
        </w:rPr>
        <w:t>r</w:t>
      </w:r>
      <w:r w:rsidRPr="004E03C9">
        <w:rPr>
          <w:lang w:val="fr-FR"/>
        </w:rPr>
        <w:t>e-</w:t>
      </w:r>
      <w:r w:rsidR="004E03C9">
        <w:rPr>
          <w:lang w:val="fr-FR"/>
        </w:rPr>
        <w:t>i</w:t>
      </w:r>
      <w:r w:rsidRPr="004E03C9">
        <w:rPr>
          <w:lang w:val="fr-FR"/>
        </w:rPr>
        <w:t xml:space="preserve">nspekcija? (Da/Ne)  </w:t>
      </w:r>
      <w:r w:rsidR="00076A3D" w:rsidRPr="004E03C9">
        <w:rPr>
          <w:lang w:val="fr-FR"/>
        </w:rPr>
        <w:t>Ne</w:t>
      </w:r>
    </w:p>
    <w:p w14:paraId="44FDE4EA" w14:textId="77777777" w:rsidR="00E43E3C" w:rsidRPr="004E03C9" w:rsidRDefault="00E43E3C">
      <w:pPr>
        <w:rPr>
          <w:b/>
          <w:lang w:val="fr-FR"/>
        </w:rPr>
      </w:pPr>
    </w:p>
    <w:p w14:paraId="5B43C344" w14:textId="77777777" w:rsidR="00E43E3C" w:rsidRPr="004E03C9" w:rsidRDefault="00E43E3C">
      <w:pPr>
        <w:rPr>
          <w:b/>
          <w:lang w:val="fr-FR"/>
        </w:rPr>
      </w:pPr>
    </w:p>
    <w:p w14:paraId="51A6F4DF" w14:textId="01CE17F6" w:rsidR="00E43E3C" w:rsidRDefault="00E43E3C">
      <w:pPr>
        <w:rPr>
          <w:b/>
        </w:rPr>
      </w:pPr>
      <w:r>
        <w:rPr>
          <w:b/>
        </w:rPr>
        <w:t>U</w:t>
      </w:r>
      <w:r w:rsidR="00076A3D">
        <w:rPr>
          <w:b/>
        </w:rPr>
        <w:t>Č</w:t>
      </w:r>
      <w:r>
        <w:rPr>
          <w:b/>
        </w:rPr>
        <w:t>ESNICI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E43E3C" w14:paraId="1106448E" w14:textId="77777777">
        <w:tc>
          <w:tcPr>
            <w:tcW w:w="2071" w:type="dxa"/>
            <w:shd w:val="pct30" w:color="C0C0C0" w:fill="FFFFFF"/>
          </w:tcPr>
          <w:p w14:paraId="0D0D01CE" w14:textId="77777777" w:rsidR="00E43E3C" w:rsidRDefault="00E43E3C">
            <w:pPr>
              <w:jc w:val="center"/>
            </w:pPr>
            <w:r>
              <w:t>Uloga</w:t>
            </w:r>
          </w:p>
        </w:tc>
        <w:tc>
          <w:tcPr>
            <w:tcW w:w="5017" w:type="dxa"/>
            <w:shd w:val="pct30" w:color="C0C0C0" w:fill="FFFFFF"/>
          </w:tcPr>
          <w:p w14:paraId="470AF9CD" w14:textId="77777777" w:rsidR="00E43E3C" w:rsidRDefault="00E43E3C">
            <w:pPr>
              <w:jc w:val="center"/>
            </w:pPr>
            <w:r>
              <w:t>Ime</w:t>
            </w:r>
          </w:p>
        </w:tc>
        <w:tc>
          <w:tcPr>
            <w:tcW w:w="850" w:type="dxa"/>
            <w:shd w:val="pct30" w:color="C0C0C0" w:fill="FFFFFF"/>
          </w:tcPr>
          <w:p w14:paraId="0B1E0FA2" w14:textId="77777777" w:rsidR="00E43E3C" w:rsidRDefault="00E43E3C">
            <w:pPr>
              <w:jc w:val="center"/>
            </w:pPr>
            <w: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1B4A6B62" w14:textId="77777777" w:rsidR="00E43E3C" w:rsidRDefault="00E43E3C">
            <w:pPr>
              <w:jc w:val="center"/>
            </w:pPr>
            <w:r>
              <w:t>Telefon</w:t>
            </w:r>
          </w:p>
        </w:tc>
      </w:tr>
      <w:tr w:rsidR="00E43E3C" w14:paraId="0B747170" w14:textId="77777777">
        <w:tc>
          <w:tcPr>
            <w:tcW w:w="2071" w:type="dxa"/>
          </w:tcPr>
          <w:p w14:paraId="3880A6AC" w14:textId="77777777" w:rsidR="00E43E3C" w:rsidRDefault="00E43E3C">
            <w:r>
              <w:t>Moderator</w:t>
            </w:r>
          </w:p>
        </w:tc>
        <w:tc>
          <w:tcPr>
            <w:tcW w:w="5017" w:type="dxa"/>
          </w:tcPr>
          <w:p w14:paraId="3A86D8F8" w14:textId="51E1477B" w:rsidR="00E43E3C" w:rsidRDefault="00076A3D">
            <w:r>
              <w:t>Luka Skoko</w:t>
            </w:r>
          </w:p>
        </w:tc>
        <w:tc>
          <w:tcPr>
            <w:tcW w:w="850" w:type="dxa"/>
          </w:tcPr>
          <w:p w14:paraId="623E7CAE" w14:textId="5039718C" w:rsidR="00E43E3C" w:rsidRDefault="007F1CCB">
            <w:r>
              <w:t>004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2421035" w14:textId="3239E228" w:rsidR="00E43E3C" w:rsidRDefault="00E43E3C"/>
        </w:tc>
      </w:tr>
      <w:tr w:rsidR="00E43E3C" w14:paraId="5E6BDA51" w14:textId="77777777">
        <w:tc>
          <w:tcPr>
            <w:tcW w:w="2071" w:type="dxa"/>
          </w:tcPr>
          <w:p w14:paraId="0D30814D" w14:textId="77777777" w:rsidR="00E43E3C" w:rsidRDefault="00E43E3C">
            <w:r>
              <w:t>Autor</w:t>
            </w:r>
          </w:p>
        </w:tc>
        <w:tc>
          <w:tcPr>
            <w:tcW w:w="5017" w:type="dxa"/>
          </w:tcPr>
          <w:p w14:paraId="18DD0F83" w14:textId="6B7571F6" w:rsidR="00E43E3C" w:rsidRDefault="00076A3D">
            <w:r>
              <w:t>Nikola Milosavljević</w:t>
            </w:r>
          </w:p>
        </w:tc>
        <w:tc>
          <w:tcPr>
            <w:tcW w:w="850" w:type="dxa"/>
          </w:tcPr>
          <w:p w14:paraId="73A8D254" w14:textId="27D53E8C" w:rsidR="00E43E3C" w:rsidRDefault="00E43E3C"/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E99D422" w14:textId="3ACD44AC" w:rsidR="00E43E3C" w:rsidRDefault="00E43E3C"/>
        </w:tc>
      </w:tr>
      <w:tr w:rsidR="00E43E3C" w14:paraId="21CFA340" w14:textId="77777777">
        <w:tc>
          <w:tcPr>
            <w:tcW w:w="2071" w:type="dxa"/>
          </w:tcPr>
          <w:p w14:paraId="6AA33794" w14:textId="086761E3" w:rsidR="00E43E3C" w:rsidRDefault="00E43E3C">
            <w:r>
              <w:t>Zapisni</w:t>
            </w:r>
            <w:r w:rsidR="004E03C9">
              <w:t>č</w:t>
            </w:r>
            <w:r>
              <w:t xml:space="preserve">ar </w:t>
            </w:r>
          </w:p>
        </w:tc>
        <w:tc>
          <w:tcPr>
            <w:tcW w:w="5017" w:type="dxa"/>
          </w:tcPr>
          <w:p w14:paraId="12982706" w14:textId="462E3187" w:rsidR="00E43E3C" w:rsidRDefault="00076A3D">
            <w:r>
              <w:t>Sanja Drobnjak</w:t>
            </w:r>
          </w:p>
        </w:tc>
        <w:tc>
          <w:tcPr>
            <w:tcW w:w="850" w:type="dxa"/>
          </w:tcPr>
          <w:p w14:paraId="721DC720" w14:textId="73BD2834" w:rsidR="00E43E3C" w:rsidRDefault="007F1CCB">
            <w:r>
              <w:t>001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B6D0E6F" w14:textId="6FD03CB8" w:rsidR="00E43E3C" w:rsidRDefault="00E43E3C"/>
        </w:tc>
      </w:tr>
      <w:tr w:rsidR="00E43E3C" w14:paraId="1E1D8BED" w14:textId="77777777">
        <w:tc>
          <w:tcPr>
            <w:tcW w:w="2071" w:type="dxa"/>
          </w:tcPr>
          <w:p w14:paraId="35B68985" w14:textId="77777777" w:rsidR="00E43E3C" w:rsidRDefault="00E43E3C">
            <w:r>
              <w:t>Inspektor 1</w:t>
            </w:r>
          </w:p>
        </w:tc>
        <w:tc>
          <w:tcPr>
            <w:tcW w:w="5017" w:type="dxa"/>
          </w:tcPr>
          <w:p w14:paraId="36C680CB" w14:textId="0F0FF1B9" w:rsidR="00E43E3C" w:rsidRDefault="00076A3D">
            <w:r>
              <w:t>Sanja Drobnjak</w:t>
            </w:r>
          </w:p>
        </w:tc>
        <w:tc>
          <w:tcPr>
            <w:tcW w:w="850" w:type="dxa"/>
          </w:tcPr>
          <w:p w14:paraId="7847BE8A" w14:textId="6C7BCF4F" w:rsidR="00E43E3C" w:rsidRDefault="007F1CCB">
            <w:r>
              <w:t>001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365A951" w14:textId="22B64E90" w:rsidR="00E43E3C" w:rsidRDefault="00E43E3C"/>
        </w:tc>
      </w:tr>
      <w:tr w:rsidR="00E43E3C" w14:paraId="0238D918" w14:textId="77777777">
        <w:tc>
          <w:tcPr>
            <w:tcW w:w="2071" w:type="dxa"/>
          </w:tcPr>
          <w:p w14:paraId="6E8DD48B" w14:textId="77777777" w:rsidR="00E43E3C" w:rsidRDefault="00E43E3C">
            <w:r>
              <w:t>Inspector 2</w:t>
            </w:r>
          </w:p>
        </w:tc>
        <w:tc>
          <w:tcPr>
            <w:tcW w:w="5017" w:type="dxa"/>
          </w:tcPr>
          <w:p w14:paraId="521FC358" w14:textId="531228AD" w:rsidR="00E43E3C" w:rsidRDefault="00076A3D">
            <w:r>
              <w:t>Ivan Čančar</w:t>
            </w:r>
          </w:p>
        </w:tc>
        <w:tc>
          <w:tcPr>
            <w:tcW w:w="850" w:type="dxa"/>
          </w:tcPr>
          <w:p w14:paraId="2795E1B5" w14:textId="0ED27164" w:rsidR="00E43E3C" w:rsidRDefault="007F1CCB">
            <w:r>
              <w:t>002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C00B552" w14:textId="46F0BD8F" w:rsidR="00E43E3C" w:rsidRDefault="00E43E3C"/>
        </w:tc>
      </w:tr>
      <w:tr w:rsidR="00E43E3C" w14:paraId="2B4B76C5" w14:textId="77777777">
        <w:tc>
          <w:tcPr>
            <w:tcW w:w="2071" w:type="dxa"/>
          </w:tcPr>
          <w:p w14:paraId="59ED1A13" w14:textId="77777777" w:rsidR="00E43E3C" w:rsidRDefault="00E43E3C">
            <w:r>
              <w:t>Inspector 3</w:t>
            </w:r>
          </w:p>
        </w:tc>
        <w:tc>
          <w:tcPr>
            <w:tcW w:w="5017" w:type="dxa"/>
          </w:tcPr>
          <w:p w14:paraId="780E391F" w14:textId="5017E6D6" w:rsidR="00E43E3C" w:rsidRDefault="00076A3D">
            <w:r>
              <w:t>Tanja Kvaščev</w:t>
            </w:r>
          </w:p>
        </w:tc>
        <w:tc>
          <w:tcPr>
            <w:tcW w:w="850" w:type="dxa"/>
          </w:tcPr>
          <w:p w14:paraId="54B25285" w14:textId="48D7DBFD" w:rsidR="00E43E3C" w:rsidRDefault="007F1CCB">
            <w:r>
              <w:t>003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814A6AF" w14:textId="1CA4E939" w:rsidR="00E43E3C" w:rsidRDefault="00E43E3C"/>
        </w:tc>
      </w:tr>
      <w:tr w:rsidR="00E43E3C" w14:paraId="07965859" w14:textId="77777777">
        <w:tc>
          <w:tcPr>
            <w:tcW w:w="2071" w:type="dxa"/>
          </w:tcPr>
          <w:p w14:paraId="09182C53" w14:textId="77777777" w:rsidR="00E43E3C" w:rsidRDefault="00E43E3C">
            <w:r>
              <w:t>Inspector 4</w:t>
            </w:r>
          </w:p>
        </w:tc>
        <w:tc>
          <w:tcPr>
            <w:tcW w:w="5017" w:type="dxa"/>
          </w:tcPr>
          <w:p w14:paraId="7F692DF0" w14:textId="6788BB18" w:rsidR="00E43E3C" w:rsidRDefault="00076A3D">
            <w:r>
              <w:t>Luka Skoko</w:t>
            </w:r>
          </w:p>
        </w:tc>
        <w:tc>
          <w:tcPr>
            <w:tcW w:w="850" w:type="dxa"/>
          </w:tcPr>
          <w:p w14:paraId="01143C77" w14:textId="50EED972" w:rsidR="00E43E3C" w:rsidRDefault="007F1CCB">
            <w:r>
              <w:t>004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060407B" w14:textId="7D93F41D" w:rsidR="00E43E3C" w:rsidRDefault="00E43E3C"/>
        </w:tc>
      </w:tr>
      <w:tr w:rsidR="00E43E3C" w14:paraId="2C1BB8EB" w14:textId="77777777">
        <w:tc>
          <w:tcPr>
            <w:tcW w:w="2071" w:type="dxa"/>
          </w:tcPr>
          <w:p w14:paraId="2DC80D02" w14:textId="14A873EB" w:rsidR="00E43E3C" w:rsidRDefault="00E43E3C">
            <w:r>
              <w:t>Posmatra</w:t>
            </w:r>
            <w:r w:rsidR="00076A3D">
              <w:t>č</w:t>
            </w:r>
            <w:r>
              <w:t xml:space="preserve"> (Opc)</w:t>
            </w:r>
          </w:p>
        </w:tc>
        <w:tc>
          <w:tcPr>
            <w:tcW w:w="5017" w:type="dxa"/>
          </w:tcPr>
          <w:p w14:paraId="6EA7DC6B" w14:textId="037E8587" w:rsidR="00E43E3C" w:rsidRDefault="00E43E3C"/>
        </w:tc>
        <w:tc>
          <w:tcPr>
            <w:tcW w:w="850" w:type="dxa"/>
          </w:tcPr>
          <w:p w14:paraId="38BFD4C8" w14:textId="2C83F9F6" w:rsidR="00E43E3C" w:rsidRDefault="00E43E3C"/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3252C351" w14:textId="3008F685" w:rsidR="00E43E3C" w:rsidRDefault="00E43E3C"/>
        </w:tc>
      </w:tr>
    </w:tbl>
    <w:p w14:paraId="3E91D594" w14:textId="08227C69" w:rsidR="00E43E3C" w:rsidRDefault="00E43E3C">
      <w:pPr>
        <w:spacing w:before="120"/>
      </w:pPr>
      <w:r>
        <w:t>Ukupan broj u</w:t>
      </w:r>
      <w:r w:rsidR="004E03C9">
        <w:rPr>
          <w:lang w:val="sr-Latn-BA"/>
        </w:rPr>
        <w:t>č</w:t>
      </w:r>
      <w:r>
        <w:t xml:space="preserve">esnika na sastanku: </w:t>
      </w:r>
      <w:r w:rsidR="00076A3D">
        <w:t>5</w:t>
      </w:r>
    </w:p>
    <w:p w14:paraId="7BBB702B" w14:textId="77777777" w:rsidR="00E43E3C" w:rsidRDefault="00E43E3C"/>
    <w:p w14:paraId="60CB26EB" w14:textId="77777777" w:rsidR="00E43E3C" w:rsidRDefault="00E43E3C"/>
    <w:p w14:paraId="6CA0E49A" w14:textId="77777777" w:rsidR="00E43E3C" w:rsidRDefault="00E43E3C">
      <w:r>
        <w:rPr>
          <w:b/>
        </w:rPr>
        <w:t>RASPORED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E43E3C" w14:paraId="2C629EFE" w14:textId="77777777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736EE2FA" w14:textId="77777777" w:rsidR="00E43E3C" w:rsidRDefault="00E43E3C">
            <w:pPr>
              <w:jc w:val="center"/>
            </w:pPr>
          </w:p>
        </w:tc>
        <w:tc>
          <w:tcPr>
            <w:tcW w:w="1561" w:type="dxa"/>
            <w:shd w:val="pct30" w:color="C0C0C0" w:fill="FFFFFF"/>
          </w:tcPr>
          <w:p w14:paraId="0006748E" w14:textId="77777777" w:rsidR="00E43E3C" w:rsidRDefault="00E43E3C">
            <w:pPr>
              <w:jc w:val="center"/>
            </w:pPr>
            <w: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12B21613" w14:textId="77777777" w:rsidR="00E43E3C" w:rsidRDefault="00E43E3C">
            <w:pPr>
              <w:jc w:val="center"/>
            </w:pPr>
            <w:r>
              <w:t>Vreme</w:t>
            </w:r>
          </w:p>
        </w:tc>
        <w:tc>
          <w:tcPr>
            <w:tcW w:w="1283" w:type="dxa"/>
            <w:shd w:val="pct30" w:color="C0C0C0" w:fill="FFFFFF"/>
          </w:tcPr>
          <w:p w14:paraId="55058A01" w14:textId="77777777" w:rsidR="00E43E3C" w:rsidRDefault="00E43E3C">
            <w:pPr>
              <w:jc w:val="center"/>
            </w:pPr>
            <w:r>
              <w:t>Mesto</w:t>
            </w:r>
          </w:p>
        </w:tc>
        <w:tc>
          <w:tcPr>
            <w:tcW w:w="1282" w:type="dxa"/>
            <w:shd w:val="pct30" w:color="C0C0C0" w:fill="FFFFFF"/>
          </w:tcPr>
          <w:p w14:paraId="508C2B36" w14:textId="77777777" w:rsidR="00E43E3C" w:rsidRDefault="00E43E3C">
            <w:pPr>
              <w:jc w:val="center"/>
            </w:pPr>
            <w:r>
              <w:t>Prostorija</w:t>
            </w:r>
          </w:p>
        </w:tc>
      </w:tr>
      <w:tr w:rsidR="00E43E3C" w14:paraId="2554D1A3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E7A5116" w14:textId="5C3E6BB7" w:rsidR="00E43E3C" w:rsidRDefault="00E43E3C">
            <w:r>
              <w:t>Saop</w:t>
            </w:r>
            <w:r w:rsidR="004E03C9">
              <w:t>š</w:t>
            </w:r>
            <w:r>
              <w:t>tenje</w:t>
            </w:r>
          </w:p>
        </w:tc>
        <w:tc>
          <w:tcPr>
            <w:tcW w:w="1561" w:type="dxa"/>
          </w:tcPr>
          <w:p w14:paraId="15859887" w14:textId="54841FEA" w:rsidR="00E43E3C" w:rsidRDefault="00076A3D">
            <w:r>
              <w:t>17.03.2024.</w:t>
            </w:r>
          </w:p>
        </w:tc>
        <w:tc>
          <w:tcPr>
            <w:tcW w:w="1260" w:type="dxa"/>
          </w:tcPr>
          <w:p w14:paraId="41393D39" w14:textId="77A7F32A" w:rsidR="00E43E3C" w:rsidRDefault="00076A3D">
            <w:r>
              <w:t>11:00</w:t>
            </w:r>
          </w:p>
        </w:tc>
        <w:tc>
          <w:tcPr>
            <w:tcW w:w="1283" w:type="dxa"/>
          </w:tcPr>
          <w:p w14:paraId="4BEE86CD" w14:textId="55E6FFF0" w:rsidR="00E43E3C" w:rsidRDefault="00E43E3C"/>
        </w:tc>
        <w:tc>
          <w:tcPr>
            <w:tcW w:w="1282" w:type="dxa"/>
          </w:tcPr>
          <w:p w14:paraId="18B6512C" w14:textId="77777777" w:rsidR="00E43E3C" w:rsidRDefault="00E43E3C"/>
        </w:tc>
      </w:tr>
      <w:tr w:rsidR="00E43E3C" w14:paraId="0F831FAB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1FB2D16" w14:textId="77777777" w:rsidR="00E43E3C" w:rsidRDefault="00E43E3C">
            <w:r>
              <w:t>Overview sastanak (o)</w:t>
            </w:r>
          </w:p>
        </w:tc>
        <w:tc>
          <w:tcPr>
            <w:tcW w:w="1561" w:type="dxa"/>
          </w:tcPr>
          <w:p w14:paraId="5BFD7AC9" w14:textId="401BDE95" w:rsidR="00E43E3C" w:rsidRDefault="00076A3D">
            <w:r>
              <w:t>/</w:t>
            </w:r>
          </w:p>
        </w:tc>
        <w:tc>
          <w:tcPr>
            <w:tcW w:w="1260" w:type="dxa"/>
          </w:tcPr>
          <w:p w14:paraId="265C4A09" w14:textId="3AA5404F" w:rsidR="00E43E3C" w:rsidRDefault="00076A3D">
            <w:r>
              <w:t>/</w:t>
            </w:r>
          </w:p>
        </w:tc>
        <w:tc>
          <w:tcPr>
            <w:tcW w:w="1283" w:type="dxa"/>
          </w:tcPr>
          <w:p w14:paraId="3D910D04" w14:textId="70A0EE83" w:rsidR="00E43E3C" w:rsidRDefault="00E43E3C"/>
        </w:tc>
        <w:tc>
          <w:tcPr>
            <w:tcW w:w="1282" w:type="dxa"/>
          </w:tcPr>
          <w:p w14:paraId="00AD32D1" w14:textId="68EB134B" w:rsidR="00E43E3C" w:rsidRDefault="00E43E3C"/>
        </w:tc>
      </w:tr>
      <w:tr w:rsidR="00E43E3C" w14:paraId="45F1A710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462AF40" w14:textId="77777777" w:rsidR="00E43E3C" w:rsidRDefault="00E43E3C">
            <w:r>
              <w:t>FR sastanak</w:t>
            </w:r>
          </w:p>
        </w:tc>
        <w:tc>
          <w:tcPr>
            <w:tcW w:w="1561" w:type="dxa"/>
          </w:tcPr>
          <w:p w14:paraId="48E9FE35" w14:textId="0C9C7E94" w:rsidR="00E43E3C" w:rsidRDefault="00076A3D">
            <w:r>
              <w:t>30.03.2024.</w:t>
            </w:r>
          </w:p>
        </w:tc>
        <w:tc>
          <w:tcPr>
            <w:tcW w:w="1260" w:type="dxa"/>
          </w:tcPr>
          <w:p w14:paraId="53CA122E" w14:textId="322E906A" w:rsidR="00E43E3C" w:rsidRDefault="00076A3D">
            <w:r>
              <w:t>11:30</w:t>
            </w:r>
          </w:p>
        </w:tc>
        <w:tc>
          <w:tcPr>
            <w:tcW w:w="1283" w:type="dxa"/>
          </w:tcPr>
          <w:p w14:paraId="0A28457B" w14:textId="3B54F01D" w:rsidR="00E43E3C" w:rsidRDefault="00E43E3C"/>
        </w:tc>
        <w:tc>
          <w:tcPr>
            <w:tcW w:w="1282" w:type="dxa"/>
          </w:tcPr>
          <w:p w14:paraId="45FE4032" w14:textId="23C52F5C" w:rsidR="00E43E3C" w:rsidRDefault="00E43E3C"/>
        </w:tc>
      </w:tr>
      <w:tr w:rsidR="00E43E3C" w14:paraId="33BB8F64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2A2F60A" w14:textId="77777777" w:rsidR="00E43E3C" w:rsidRDefault="00E43E3C">
            <w:r>
              <w:t>Pregled zapisnika</w:t>
            </w:r>
          </w:p>
        </w:tc>
        <w:tc>
          <w:tcPr>
            <w:tcW w:w="1561" w:type="dxa"/>
          </w:tcPr>
          <w:p w14:paraId="20C5C6AF" w14:textId="135B1F4D" w:rsidR="00E43E3C" w:rsidRDefault="001E5C71">
            <w:r>
              <w:t>30.03.2024.</w:t>
            </w:r>
          </w:p>
        </w:tc>
        <w:tc>
          <w:tcPr>
            <w:tcW w:w="1260" w:type="dxa"/>
          </w:tcPr>
          <w:p w14:paraId="5E63F460" w14:textId="7A9EDB6D" w:rsidR="00E43E3C" w:rsidRDefault="001E5C71">
            <w:r>
              <w:t>13:00</w:t>
            </w:r>
          </w:p>
        </w:tc>
        <w:tc>
          <w:tcPr>
            <w:tcW w:w="1283" w:type="dxa"/>
          </w:tcPr>
          <w:p w14:paraId="3BA2E7AF" w14:textId="448C6AC4" w:rsidR="00E43E3C" w:rsidRDefault="00E43E3C"/>
        </w:tc>
        <w:tc>
          <w:tcPr>
            <w:tcW w:w="1282" w:type="dxa"/>
          </w:tcPr>
          <w:p w14:paraId="739EF21F" w14:textId="59E8C010" w:rsidR="00E43E3C" w:rsidRDefault="00E43E3C"/>
        </w:tc>
      </w:tr>
    </w:tbl>
    <w:p w14:paraId="770F2843" w14:textId="3B7423AF" w:rsidR="00173CE4" w:rsidRDefault="00173CE4">
      <w:r>
        <w:br w:type="page"/>
      </w:r>
    </w:p>
    <w:p w14:paraId="1E41CBD0" w14:textId="56C7DF0F" w:rsidR="00E43E3C" w:rsidRDefault="00E43E3C">
      <w:pPr>
        <w:rPr>
          <w:b/>
        </w:rPr>
      </w:pPr>
      <w:r>
        <w:rPr>
          <w:b/>
        </w:rPr>
        <w:lastRenderedPageBreak/>
        <w:t xml:space="preserve">AKTIVNOST </w:t>
      </w:r>
      <w:r w:rsidR="00173CE4">
        <w:rPr>
          <w:b/>
        </w:rPr>
        <w:t>Č</w:t>
      </w:r>
      <w:r>
        <w:rPr>
          <w:b/>
        </w:rPr>
        <w:t>LANOVA TIMA (u radnim satima)</w:t>
      </w:r>
    </w:p>
    <w:p w14:paraId="789E1B04" w14:textId="77777777" w:rsidR="0070740F" w:rsidRDefault="0070740F">
      <w:pPr>
        <w:rPr>
          <w:b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1E5C71" w14:paraId="05891267" w14:textId="77777777" w:rsidTr="00A82571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47C2081B" w14:textId="77777777" w:rsidR="001E5C71" w:rsidRDefault="001E5C71" w:rsidP="00A82571">
            <w:pPr>
              <w:rPr>
                <w:b/>
              </w:rPr>
            </w:pPr>
          </w:p>
          <w:p w14:paraId="79BDD271" w14:textId="77777777" w:rsidR="001E5C71" w:rsidRDefault="001E5C71" w:rsidP="00A82571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023F22B4" w14:textId="77777777" w:rsidR="001E5C71" w:rsidRDefault="001E5C71" w:rsidP="00A82571">
            <w:pPr>
              <w:jc w:val="center"/>
              <w:rPr>
                <w:b/>
              </w:rPr>
            </w:pPr>
            <w:r>
              <w:rPr>
                <w:b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4B230B5D" w14:textId="77777777" w:rsidR="001E5C71" w:rsidRDefault="001E5C71" w:rsidP="00A82571">
            <w:pPr>
              <w:jc w:val="center"/>
              <w:rPr>
                <w:b/>
              </w:rPr>
            </w:pPr>
            <w:r>
              <w:rPr>
                <w:b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1A77BC91" w14:textId="77777777" w:rsidR="001E5C71" w:rsidRDefault="001E5C71" w:rsidP="00A82571">
            <w:pPr>
              <w:jc w:val="center"/>
              <w:rPr>
                <w:b/>
              </w:rPr>
            </w:pPr>
            <w:r>
              <w:rPr>
                <w:b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7E89BF9E" w14:textId="77777777" w:rsidR="001E5C71" w:rsidRDefault="001E5C71" w:rsidP="00A82571">
            <w:pPr>
              <w:jc w:val="center"/>
              <w:rPr>
                <w:b/>
              </w:rPr>
            </w:pPr>
            <w:r>
              <w:rPr>
                <w:b/>
              </w:rPr>
              <w:t xml:space="preserve">UKUPNO </w:t>
            </w:r>
          </w:p>
        </w:tc>
      </w:tr>
      <w:tr w:rsidR="001E5C71" w14:paraId="14D8C679" w14:textId="77777777" w:rsidTr="00A82571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7693B296" w14:textId="77777777" w:rsidR="001E5C71" w:rsidRDefault="001E5C71" w:rsidP="00A82571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B2ECD84" w14:textId="58C7C77C" w:rsidR="001E5C71" w:rsidRPr="000E5D6D" w:rsidRDefault="001E5C71" w:rsidP="00A82571">
            <w:r>
              <w:t>001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D8F133A" w14:textId="77777777" w:rsidR="001E5C71" w:rsidRDefault="001E5C71" w:rsidP="00A82571">
            <w:r>
              <w:t>002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4E15C7B" w14:textId="77777777" w:rsidR="001E5C71" w:rsidRDefault="001E5C71" w:rsidP="00A82571">
            <w:r>
              <w:t>003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44A5AE4E" w14:textId="77777777" w:rsidR="001E5C71" w:rsidRDefault="001E5C71" w:rsidP="00A82571">
            <w:r>
              <w:t>004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31CB516" w14:textId="1B06EDE8" w:rsidR="001E5C71" w:rsidRDefault="0070740F" w:rsidP="00A82571">
            <w:r>
              <w:t>Nikola Milosavljević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1F5BE329" w14:textId="77777777" w:rsidR="001E5C71" w:rsidRDefault="001E5C71" w:rsidP="00A82571">
            <w:r>
              <w:t>Luka Skoko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23267164" w14:textId="77777777" w:rsidR="001E5C71" w:rsidRDefault="001E5C71" w:rsidP="00A82571"/>
        </w:tc>
      </w:tr>
      <w:tr w:rsidR="001E5C71" w14:paraId="5463981E" w14:textId="77777777" w:rsidTr="00A82571">
        <w:trPr>
          <w:cantSplit/>
        </w:trPr>
        <w:tc>
          <w:tcPr>
            <w:tcW w:w="1418" w:type="dxa"/>
            <w:tcBorders>
              <w:top w:val="nil"/>
            </w:tcBorders>
          </w:tcPr>
          <w:p w14:paraId="5B42CBD3" w14:textId="77777777" w:rsidR="001E5C71" w:rsidRDefault="001E5C71" w:rsidP="00A82571">
            <w: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2C923C83" w14:textId="73E18BA9" w:rsidR="001E5C71" w:rsidRDefault="0070740F" w:rsidP="00A82571">
            <w: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012845C9" w14:textId="2EB7BCF2" w:rsidR="001E5C71" w:rsidRDefault="0070740F" w:rsidP="00A82571">
            <w:r>
              <w:t>0</w:t>
            </w:r>
          </w:p>
        </w:tc>
        <w:tc>
          <w:tcPr>
            <w:tcW w:w="709" w:type="dxa"/>
            <w:tcBorders>
              <w:top w:val="nil"/>
            </w:tcBorders>
          </w:tcPr>
          <w:p w14:paraId="0109DB7B" w14:textId="59D84EC7" w:rsidR="001E5C71" w:rsidRDefault="0070740F" w:rsidP="00A82571">
            <w:r>
              <w:t>0</w:t>
            </w:r>
          </w:p>
        </w:tc>
        <w:tc>
          <w:tcPr>
            <w:tcW w:w="709" w:type="dxa"/>
            <w:tcBorders>
              <w:top w:val="nil"/>
            </w:tcBorders>
          </w:tcPr>
          <w:p w14:paraId="7235BEA5" w14:textId="5A531157" w:rsidR="001E5C71" w:rsidRDefault="0070740F" w:rsidP="00A82571">
            <w:r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12DFB7CA" w14:textId="3FCD29C5" w:rsidR="001E5C71" w:rsidRDefault="0070740F" w:rsidP="00A82571">
            <w:r>
              <w:t>1</w:t>
            </w:r>
          </w:p>
        </w:tc>
        <w:tc>
          <w:tcPr>
            <w:tcW w:w="1417" w:type="dxa"/>
            <w:tcBorders>
              <w:top w:val="nil"/>
            </w:tcBorders>
          </w:tcPr>
          <w:p w14:paraId="2B9A84A5" w14:textId="3442AF3F" w:rsidR="001E5C71" w:rsidRDefault="0070740F" w:rsidP="00A82571">
            <w:r>
              <w:t>0</w:t>
            </w:r>
            <w:r w:rsidR="007F1CCB">
              <w:t>,</w:t>
            </w:r>
            <w:r>
              <w:t>5</w:t>
            </w:r>
          </w:p>
        </w:tc>
        <w:tc>
          <w:tcPr>
            <w:tcW w:w="1276" w:type="dxa"/>
            <w:tcBorders>
              <w:top w:val="nil"/>
            </w:tcBorders>
          </w:tcPr>
          <w:p w14:paraId="61DF739F" w14:textId="137BD4E3" w:rsidR="001E5C71" w:rsidRDefault="0070740F" w:rsidP="00A82571">
            <w:r>
              <w:t>1</w:t>
            </w:r>
            <w:r w:rsidR="007F1CCB">
              <w:t>,</w:t>
            </w:r>
            <w:r>
              <w:t>5</w:t>
            </w:r>
          </w:p>
        </w:tc>
      </w:tr>
      <w:tr w:rsidR="001E5C71" w14:paraId="0346B71C" w14:textId="77777777" w:rsidTr="00A82571">
        <w:trPr>
          <w:cantSplit/>
        </w:trPr>
        <w:tc>
          <w:tcPr>
            <w:tcW w:w="1418" w:type="dxa"/>
          </w:tcPr>
          <w:p w14:paraId="0BCF8C52" w14:textId="77777777" w:rsidR="001E5C71" w:rsidRDefault="001E5C71" w:rsidP="00A82571">
            <w:r>
              <w:t>Overview</w:t>
            </w:r>
          </w:p>
        </w:tc>
        <w:tc>
          <w:tcPr>
            <w:tcW w:w="709" w:type="dxa"/>
          </w:tcPr>
          <w:p w14:paraId="3446DBF7" w14:textId="7A2664E9" w:rsidR="001E5C71" w:rsidRDefault="0070740F" w:rsidP="00A82571">
            <w:r>
              <w:t>/</w:t>
            </w:r>
          </w:p>
        </w:tc>
        <w:tc>
          <w:tcPr>
            <w:tcW w:w="708" w:type="dxa"/>
          </w:tcPr>
          <w:p w14:paraId="1D7152B9" w14:textId="2DFA364E" w:rsidR="001E5C71" w:rsidRDefault="0070740F" w:rsidP="00A82571">
            <w:r>
              <w:t>/</w:t>
            </w:r>
          </w:p>
        </w:tc>
        <w:tc>
          <w:tcPr>
            <w:tcW w:w="709" w:type="dxa"/>
          </w:tcPr>
          <w:p w14:paraId="1F7F3B55" w14:textId="73022B52" w:rsidR="001E5C71" w:rsidRDefault="0070740F" w:rsidP="00A82571">
            <w:r>
              <w:t>/</w:t>
            </w:r>
          </w:p>
        </w:tc>
        <w:tc>
          <w:tcPr>
            <w:tcW w:w="709" w:type="dxa"/>
          </w:tcPr>
          <w:p w14:paraId="6F13E13A" w14:textId="3544D297" w:rsidR="001E5C71" w:rsidRDefault="0070740F" w:rsidP="00A82571">
            <w:r>
              <w:t>/</w:t>
            </w:r>
          </w:p>
        </w:tc>
        <w:tc>
          <w:tcPr>
            <w:tcW w:w="1701" w:type="dxa"/>
          </w:tcPr>
          <w:p w14:paraId="68B4547F" w14:textId="2C4FB09E" w:rsidR="001E5C71" w:rsidRDefault="0070740F" w:rsidP="00A82571">
            <w:r>
              <w:t>/</w:t>
            </w:r>
          </w:p>
        </w:tc>
        <w:tc>
          <w:tcPr>
            <w:tcW w:w="1417" w:type="dxa"/>
          </w:tcPr>
          <w:p w14:paraId="691A71AA" w14:textId="08375500" w:rsidR="001E5C71" w:rsidRDefault="0070740F" w:rsidP="00A82571">
            <w:r>
              <w:t>/</w:t>
            </w:r>
          </w:p>
        </w:tc>
        <w:tc>
          <w:tcPr>
            <w:tcW w:w="1276" w:type="dxa"/>
          </w:tcPr>
          <w:p w14:paraId="36876551" w14:textId="4DC48BEF" w:rsidR="001E5C71" w:rsidRDefault="0070740F" w:rsidP="00A82571">
            <w:r>
              <w:t>/</w:t>
            </w:r>
          </w:p>
        </w:tc>
      </w:tr>
      <w:tr w:rsidR="001E5C71" w14:paraId="34387B66" w14:textId="77777777" w:rsidTr="00A82571">
        <w:trPr>
          <w:cantSplit/>
        </w:trPr>
        <w:tc>
          <w:tcPr>
            <w:tcW w:w="1418" w:type="dxa"/>
          </w:tcPr>
          <w:p w14:paraId="4AEB691D" w14:textId="77777777" w:rsidR="001E5C71" w:rsidRDefault="001E5C71" w:rsidP="00A82571">
            <w:r>
              <w:t>Priprema</w:t>
            </w:r>
          </w:p>
        </w:tc>
        <w:tc>
          <w:tcPr>
            <w:tcW w:w="709" w:type="dxa"/>
          </w:tcPr>
          <w:p w14:paraId="442C635D" w14:textId="707C2E47" w:rsidR="001E5C71" w:rsidRDefault="0070740F" w:rsidP="00A82571">
            <w:r>
              <w:t>6</w:t>
            </w:r>
          </w:p>
        </w:tc>
        <w:tc>
          <w:tcPr>
            <w:tcW w:w="708" w:type="dxa"/>
          </w:tcPr>
          <w:p w14:paraId="75ECD1DB" w14:textId="14760B21" w:rsidR="001E5C71" w:rsidRDefault="0070740F" w:rsidP="00A82571">
            <w:r>
              <w:t>5</w:t>
            </w:r>
          </w:p>
        </w:tc>
        <w:tc>
          <w:tcPr>
            <w:tcW w:w="709" w:type="dxa"/>
          </w:tcPr>
          <w:p w14:paraId="193BAE0E" w14:textId="7618C872" w:rsidR="001E5C71" w:rsidRDefault="007F1CCB" w:rsidP="00A82571">
            <w:r>
              <w:t>7</w:t>
            </w:r>
          </w:p>
        </w:tc>
        <w:tc>
          <w:tcPr>
            <w:tcW w:w="709" w:type="dxa"/>
          </w:tcPr>
          <w:p w14:paraId="21910D5B" w14:textId="0F95BADF" w:rsidR="001E5C71" w:rsidRDefault="0070740F" w:rsidP="00A82571">
            <w:r>
              <w:t>3</w:t>
            </w:r>
          </w:p>
        </w:tc>
        <w:tc>
          <w:tcPr>
            <w:tcW w:w="1701" w:type="dxa"/>
          </w:tcPr>
          <w:p w14:paraId="54BA0D5C" w14:textId="7E2EB43B" w:rsidR="001E5C71" w:rsidRDefault="0070740F" w:rsidP="00A82571">
            <w:r>
              <w:t>0</w:t>
            </w:r>
          </w:p>
        </w:tc>
        <w:tc>
          <w:tcPr>
            <w:tcW w:w="1417" w:type="dxa"/>
          </w:tcPr>
          <w:p w14:paraId="009F7032" w14:textId="60C5369D" w:rsidR="001E5C71" w:rsidRDefault="0070740F" w:rsidP="00A82571">
            <w:r>
              <w:t>3</w:t>
            </w:r>
          </w:p>
        </w:tc>
        <w:tc>
          <w:tcPr>
            <w:tcW w:w="1276" w:type="dxa"/>
          </w:tcPr>
          <w:p w14:paraId="7F9FE59C" w14:textId="2910CAF0" w:rsidR="001E5C71" w:rsidRDefault="007F1CCB" w:rsidP="00A82571">
            <w:r>
              <w:t>24</w:t>
            </w:r>
          </w:p>
        </w:tc>
      </w:tr>
      <w:tr w:rsidR="001E5C71" w14:paraId="7D38CD2E" w14:textId="77777777" w:rsidTr="00A82571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5E2C275" w14:textId="77777777" w:rsidR="001E5C71" w:rsidRDefault="001E5C71" w:rsidP="00A82571">
            <w: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14:paraId="174AEA82" w14:textId="6356263E" w:rsidR="001E5C71" w:rsidRDefault="007F1CCB" w:rsidP="00A82571">
            <w:r>
              <w:t>0,25</w:t>
            </w:r>
          </w:p>
        </w:tc>
        <w:tc>
          <w:tcPr>
            <w:tcW w:w="708" w:type="dxa"/>
            <w:tcBorders>
              <w:bottom w:val="nil"/>
            </w:tcBorders>
          </w:tcPr>
          <w:p w14:paraId="30133533" w14:textId="6CA15C86" w:rsidR="001E5C71" w:rsidRDefault="007F1CCB" w:rsidP="00A82571">
            <w:r>
              <w:t>0,25</w:t>
            </w:r>
          </w:p>
        </w:tc>
        <w:tc>
          <w:tcPr>
            <w:tcW w:w="709" w:type="dxa"/>
            <w:tcBorders>
              <w:bottom w:val="nil"/>
            </w:tcBorders>
          </w:tcPr>
          <w:p w14:paraId="6BECB34D" w14:textId="55BDEF96" w:rsidR="001E5C71" w:rsidRDefault="007F1CCB" w:rsidP="00A82571">
            <w:r>
              <w:t>0,25</w:t>
            </w:r>
          </w:p>
        </w:tc>
        <w:tc>
          <w:tcPr>
            <w:tcW w:w="709" w:type="dxa"/>
            <w:tcBorders>
              <w:bottom w:val="nil"/>
            </w:tcBorders>
          </w:tcPr>
          <w:p w14:paraId="72A77FA4" w14:textId="4AF99AD3" w:rsidR="001E5C71" w:rsidRDefault="007F1CCB" w:rsidP="00A82571">
            <w:r>
              <w:t>0,25</w:t>
            </w:r>
          </w:p>
        </w:tc>
        <w:tc>
          <w:tcPr>
            <w:tcW w:w="1701" w:type="dxa"/>
            <w:tcBorders>
              <w:bottom w:val="nil"/>
            </w:tcBorders>
          </w:tcPr>
          <w:p w14:paraId="1ED89B5C" w14:textId="4DEB19B9" w:rsidR="001E5C71" w:rsidRDefault="007F1CCB" w:rsidP="00A82571">
            <w:r>
              <w:t>0,25</w:t>
            </w:r>
          </w:p>
        </w:tc>
        <w:tc>
          <w:tcPr>
            <w:tcW w:w="1417" w:type="dxa"/>
            <w:tcBorders>
              <w:bottom w:val="nil"/>
            </w:tcBorders>
          </w:tcPr>
          <w:p w14:paraId="76CCD7BC" w14:textId="4F4699F5" w:rsidR="001E5C71" w:rsidRDefault="007F1CCB" w:rsidP="00A82571">
            <w:r>
              <w:t>0,25</w:t>
            </w:r>
          </w:p>
        </w:tc>
        <w:tc>
          <w:tcPr>
            <w:tcW w:w="1276" w:type="dxa"/>
            <w:tcBorders>
              <w:bottom w:val="nil"/>
            </w:tcBorders>
          </w:tcPr>
          <w:p w14:paraId="2B7D33CB" w14:textId="30ACAB4B" w:rsidR="001E5C71" w:rsidRDefault="007F1CCB" w:rsidP="00A82571">
            <w:r>
              <w:t>1,5</w:t>
            </w:r>
          </w:p>
        </w:tc>
      </w:tr>
      <w:tr w:rsidR="001E5C71" w14:paraId="50897175" w14:textId="77777777" w:rsidTr="00A82571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07246722" w14:textId="77777777" w:rsidR="001E5C71" w:rsidRDefault="001E5C71" w:rsidP="00A82571">
            <w:pPr>
              <w:rPr>
                <w:b/>
              </w:rPr>
            </w:pPr>
            <w:r>
              <w:rPr>
                <w:b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A953BED" w14:textId="10022B20" w:rsidR="001E5C71" w:rsidRDefault="007F1CCB" w:rsidP="00A82571">
            <w:r>
              <w:t>6,25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6A28ABE4" w14:textId="6337D1FA" w:rsidR="001E5C71" w:rsidRDefault="007F1CCB" w:rsidP="00A82571">
            <w:r>
              <w:t>5,25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5573DE5" w14:textId="67D98242" w:rsidR="001E5C71" w:rsidRDefault="007F1CCB" w:rsidP="00A82571">
            <w:r>
              <w:t>7,25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6EEE3B87" w14:textId="203C7CDC" w:rsidR="001E5C71" w:rsidRDefault="007F1CCB" w:rsidP="00A82571">
            <w:r>
              <w:t>3,25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446E92DE" w14:textId="1CF30CDA" w:rsidR="001E5C71" w:rsidRDefault="007F1CCB" w:rsidP="00A82571">
            <w:r>
              <w:t>1,25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61052CFB" w14:textId="091A0ACA" w:rsidR="001E5C71" w:rsidRDefault="007F1CCB" w:rsidP="00A82571">
            <w:r>
              <w:t>3,75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1E9B8D53" w14:textId="2F3CDDCB" w:rsidR="001E5C71" w:rsidRDefault="007F1CCB" w:rsidP="00A82571">
            <w:r>
              <w:t>27</w:t>
            </w:r>
          </w:p>
        </w:tc>
      </w:tr>
    </w:tbl>
    <w:p w14:paraId="135626BF" w14:textId="77777777" w:rsidR="00E43E3C" w:rsidRDefault="00E43E3C"/>
    <w:p w14:paraId="6B192BA6" w14:textId="77777777" w:rsidR="00E43E3C" w:rsidRDefault="00E43E3C">
      <w:pPr>
        <w:rPr>
          <w:b/>
        </w:rPr>
      </w:pPr>
    </w:p>
    <w:p w14:paraId="3FAC7D56" w14:textId="77777777" w:rsidR="00E43E3C" w:rsidRDefault="00E43E3C">
      <w:pPr>
        <w:rPr>
          <w:b/>
        </w:rPr>
      </w:pPr>
      <w:r>
        <w:rPr>
          <w:b/>
        </w:rPr>
        <w:t xml:space="preserve">PREGLED DEFEKATA </w:t>
      </w:r>
    </w:p>
    <w:p w14:paraId="7E71E1DE" w14:textId="77777777" w:rsidR="0070740F" w:rsidRDefault="0070740F">
      <w:pPr>
        <w:rPr>
          <w:b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70740F" w14:paraId="0141DD47" w14:textId="77777777">
        <w:tc>
          <w:tcPr>
            <w:tcW w:w="1134" w:type="dxa"/>
            <w:shd w:val="pct30" w:color="C0C0C0" w:fill="FFFFFF"/>
          </w:tcPr>
          <w:p w14:paraId="575113CC" w14:textId="77777777" w:rsidR="0070740F" w:rsidRDefault="0070740F"/>
        </w:tc>
        <w:tc>
          <w:tcPr>
            <w:tcW w:w="1512" w:type="dxa"/>
            <w:shd w:val="pct30" w:color="C0C0C0" w:fill="FFFFFF"/>
          </w:tcPr>
          <w:p w14:paraId="5C7164DB" w14:textId="77777777" w:rsidR="0070740F" w:rsidRDefault="0070740F">
            <w:pPr>
              <w:jc w:val="center"/>
            </w:pPr>
            <w: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0537070B" w14:textId="77777777" w:rsidR="0070740F" w:rsidRDefault="0070740F">
            <w:pPr>
              <w:jc w:val="center"/>
            </w:pPr>
            <w:r>
              <w:t xml:space="preserve">Inspekcija </w:t>
            </w:r>
          </w:p>
          <w:p w14:paraId="2B15F089" w14:textId="77777777" w:rsidR="0070740F" w:rsidRDefault="0070740F">
            <w:pPr>
              <w:jc w:val="center"/>
            </w:pPr>
            <w:r>
              <w:t>(sastanak)</w:t>
            </w:r>
          </w:p>
        </w:tc>
      </w:tr>
      <w:tr w:rsidR="0070740F" w14:paraId="5EAE4C39" w14:textId="77777777">
        <w:tc>
          <w:tcPr>
            <w:tcW w:w="1134" w:type="dxa"/>
          </w:tcPr>
          <w:p w14:paraId="56D2AA9C" w14:textId="77777777" w:rsidR="0070740F" w:rsidRDefault="0070740F">
            <w:r>
              <w:t xml:space="preserve">Veliki </w:t>
            </w:r>
          </w:p>
        </w:tc>
        <w:tc>
          <w:tcPr>
            <w:tcW w:w="1512" w:type="dxa"/>
          </w:tcPr>
          <w:p w14:paraId="6AE7F6E4" w14:textId="373773C3" w:rsidR="0070740F" w:rsidRDefault="00173CE4">
            <w:r>
              <w:t>30</w:t>
            </w:r>
          </w:p>
        </w:tc>
        <w:tc>
          <w:tcPr>
            <w:tcW w:w="1512" w:type="dxa"/>
          </w:tcPr>
          <w:p w14:paraId="5FF7746C" w14:textId="39BFA971" w:rsidR="0070740F" w:rsidRDefault="00173CE4">
            <w:r>
              <w:t>30</w:t>
            </w:r>
          </w:p>
        </w:tc>
      </w:tr>
      <w:tr w:rsidR="0070740F" w14:paraId="46B12135" w14:textId="77777777">
        <w:tc>
          <w:tcPr>
            <w:tcW w:w="1134" w:type="dxa"/>
          </w:tcPr>
          <w:p w14:paraId="5FAF00FE" w14:textId="77777777" w:rsidR="0070740F" w:rsidRDefault="0070740F">
            <w:r>
              <w:t>Mali</w:t>
            </w:r>
          </w:p>
        </w:tc>
        <w:tc>
          <w:tcPr>
            <w:tcW w:w="1512" w:type="dxa"/>
          </w:tcPr>
          <w:p w14:paraId="57C60BC1" w14:textId="3AF9E837" w:rsidR="0070740F" w:rsidRDefault="00173CE4">
            <w:r>
              <w:t>33</w:t>
            </w:r>
          </w:p>
        </w:tc>
        <w:tc>
          <w:tcPr>
            <w:tcW w:w="1512" w:type="dxa"/>
          </w:tcPr>
          <w:p w14:paraId="63BDD223" w14:textId="377FBF11" w:rsidR="0070740F" w:rsidRDefault="00173CE4">
            <w:r>
              <w:t>33</w:t>
            </w:r>
          </w:p>
        </w:tc>
      </w:tr>
      <w:tr w:rsidR="0070740F" w14:paraId="411543A1" w14:textId="77777777">
        <w:tc>
          <w:tcPr>
            <w:tcW w:w="1134" w:type="dxa"/>
            <w:tcBorders>
              <w:bottom w:val="nil"/>
            </w:tcBorders>
          </w:tcPr>
          <w:p w14:paraId="1453D80E" w14:textId="77777777" w:rsidR="0070740F" w:rsidRDefault="0070740F">
            <w: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6F9456D7" w14:textId="4BA366E3" w:rsidR="0070740F" w:rsidRDefault="00173CE4">
            <w:r>
              <w:t>0</w:t>
            </w:r>
          </w:p>
        </w:tc>
        <w:tc>
          <w:tcPr>
            <w:tcW w:w="1512" w:type="dxa"/>
            <w:tcBorders>
              <w:bottom w:val="nil"/>
            </w:tcBorders>
          </w:tcPr>
          <w:p w14:paraId="28D47A6E" w14:textId="1D1C5000" w:rsidR="0070740F" w:rsidRDefault="00173CE4">
            <w:r>
              <w:t>0</w:t>
            </w:r>
          </w:p>
        </w:tc>
      </w:tr>
      <w:tr w:rsidR="0070740F" w14:paraId="362998B4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67D05239" w14:textId="77777777" w:rsidR="0070740F" w:rsidRDefault="0070740F">
            <w: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DEF53A3" w14:textId="36164358" w:rsidR="0070740F" w:rsidRDefault="00173CE4">
            <w:r>
              <w:t>63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1686284" w14:textId="169ADE56" w:rsidR="0070740F" w:rsidRDefault="00173CE4">
            <w:r>
              <w:t>63</w:t>
            </w:r>
          </w:p>
        </w:tc>
      </w:tr>
    </w:tbl>
    <w:p w14:paraId="74D412A5" w14:textId="77777777" w:rsidR="00E43E3C" w:rsidRDefault="00E43E3C"/>
    <w:p w14:paraId="13D9EBAA" w14:textId="77777777" w:rsidR="0070740F" w:rsidRDefault="0070740F" w:rsidP="0070740F">
      <w:pPr>
        <w:rPr>
          <w:b/>
        </w:rPr>
      </w:pPr>
      <w:r>
        <w:rPr>
          <w:b/>
        </w:rPr>
        <w:t>Primedbe:</w:t>
      </w:r>
    </w:p>
    <w:p w14:paraId="45F32AAC" w14:textId="77777777" w:rsidR="0070740F" w:rsidRDefault="0070740F" w:rsidP="0070740F"/>
    <w:p w14:paraId="1CB8F1D6" w14:textId="0CFE7D4E" w:rsidR="0070740F" w:rsidRDefault="003B53F5" w:rsidP="0017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Pr="003B53F5">
        <w:t xml:space="preserve">Funkcionalnosti aplikacije nisu fino raspodeljenje po </w:t>
      </w:r>
      <w:r>
        <w:t>SSU dokumentima.</w:t>
      </w:r>
    </w:p>
    <w:p w14:paraId="7DB41BB4" w14:textId="5003D0EE" w:rsidR="003B53F5" w:rsidRPr="003B53F5" w:rsidRDefault="003B53F5" w:rsidP="0017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- </w:t>
      </w:r>
      <w:r w:rsidRPr="003B53F5">
        <w:rPr>
          <w:lang w:val="fr-FR"/>
        </w:rPr>
        <w:t>Obratiti veću pažnju pisanju dokumentacije</w:t>
      </w:r>
      <w:r>
        <w:rPr>
          <w:lang w:val="fr-FR"/>
        </w:rPr>
        <w:t>. U toku FR procesa nađeno je dosta slovnih grešaka.</w:t>
      </w:r>
    </w:p>
    <w:p w14:paraId="1859C4D7" w14:textId="77777777" w:rsidR="0070740F" w:rsidRPr="003B53F5" w:rsidRDefault="0070740F" w:rsidP="0070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6E11EE8" w14:textId="77777777" w:rsidR="0070740F" w:rsidRPr="003B53F5" w:rsidRDefault="0070740F" w:rsidP="0070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56B89F7" w14:textId="77777777" w:rsidR="0070740F" w:rsidRPr="003B53F5" w:rsidRDefault="0070740F" w:rsidP="0070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6029BC3" w14:textId="77777777" w:rsidR="00E43E3C" w:rsidRPr="003B53F5" w:rsidRDefault="00E43E3C">
      <w:pPr>
        <w:rPr>
          <w:lang w:val="fr-FR"/>
        </w:rPr>
      </w:pPr>
    </w:p>
    <w:p w14:paraId="7D1E4F65" w14:textId="61A081B0" w:rsidR="00E43E3C" w:rsidRDefault="00E43E3C">
      <w:pPr>
        <w:tabs>
          <w:tab w:val="right" w:pos="3402"/>
          <w:tab w:val="left" w:pos="5387"/>
        </w:tabs>
      </w:pPr>
      <w:r>
        <w:t>Datum:</w:t>
      </w:r>
      <w:r w:rsidR="0070740F">
        <w:t xml:space="preserve"> </w:t>
      </w:r>
      <w:r w:rsidR="0070740F">
        <w:tab/>
        <w:t>30.03.2024.</w:t>
      </w:r>
      <w:r>
        <w:tab/>
      </w:r>
      <w:r>
        <w:tab/>
      </w:r>
    </w:p>
    <w:p w14:paraId="0ED8C171" w14:textId="54D58E3D" w:rsidR="00E43E3C" w:rsidRDefault="007314AF">
      <w:pPr>
        <w:tabs>
          <w:tab w:val="right" w:leader="underscore" w:pos="3402"/>
          <w:tab w:val="left" w:pos="5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69844B7" wp14:editId="01B9ED69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19523311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30B51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2C81C752" w14:textId="2D2DB176" w:rsidR="00E43E3C" w:rsidRDefault="00E43E3C">
      <w:pPr>
        <w:tabs>
          <w:tab w:val="right" w:pos="3402"/>
          <w:tab w:val="left" w:pos="5387"/>
        </w:tabs>
      </w:pPr>
      <w:r>
        <w:t xml:space="preserve">Mesto: </w:t>
      </w:r>
      <w:r>
        <w:tab/>
      </w:r>
      <w:r w:rsidR="0070740F">
        <w:t>Beograd</w:t>
      </w:r>
      <w:r>
        <w:tab/>
        <w:t>Potpis moderatora:</w:t>
      </w:r>
      <w:r w:rsidR="00674A68">
        <w:t xml:space="preserve">   </w:t>
      </w:r>
    </w:p>
    <w:p w14:paraId="676E9D7F" w14:textId="2E4F646D" w:rsidR="00E43E3C" w:rsidRDefault="004E03C9">
      <w:pPr>
        <w:sectPr w:rsidR="00E43E3C" w:rsidSect="005B653F">
          <w:headerReference w:type="first" r:id="rId8"/>
          <w:type w:val="oddPage"/>
          <w:pgSz w:w="11907" w:h="16840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A91136C" wp14:editId="350CAF43">
                <wp:simplePos x="0" y="0"/>
                <wp:positionH relativeFrom="column">
                  <wp:posOffset>4662170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6116449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20293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1pt,2.35pt" to="50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7314A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AA2E224" wp14:editId="391DB648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64068545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76F6B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6BFF95B5" w14:textId="2518D2FB" w:rsidR="004E03C9" w:rsidRDefault="004E03C9">
      <w:r>
        <w:br w:type="page"/>
      </w:r>
    </w:p>
    <w:tbl>
      <w:tblPr>
        <w:tblW w:w="1074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1787"/>
        <w:gridCol w:w="79"/>
        <w:gridCol w:w="283"/>
        <w:gridCol w:w="599"/>
        <w:gridCol w:w="1528"/>
        <w:gridCol w:w="1842"/>
        <w:gridCol w:w="709"/>
        <w:gridCol w:w="214"/>
        <w:gridCol w:w="387"/>
        <w:gridCol w:w="539"/>
        <w:gridCol w:w="445"/>
        <w:gridCol w:w="116"/>
        <w:gridCol w:w="141"/>
        <w:gridCol w:w="364"/>
        <w:gridCol w:w="366"/>
        <w:gridCol w:w="502"/>
        <w:gridCol w:w="17"/>
      </w:tblGrid>
      <w:tr w:rsidR="00E43E3C" w14:paraId="386E9741" w14:textId="77777777" w:rsidTr="00320B6B">
        <w:trPr>
          <w:gridAfter w:val="1"/>
          <w:wAfter w:w="17" w:type="dxa"/>
          <w:cantSplit/>
        </w:trPr>
        <w:tc>
          <w:tcPr>
            <w:tcW w:w="297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9D0654" w14:textId="77594F4D" w:rsidR="00E43E3C" w:rsidRPr="00BA167B" w:rsidRDefault="00E43E3C">
            <w:pPr>
              <w:rPr>
                <w:szCs w:val="32"/>
                <w:lang w:val="sr-Latn-RS"/>
              </w:rPr>
            </w:pPr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="00BA167B">
              <w:rPr>
                <w:szCs w:val="32"/>
                <w:lang w:val="sr-Latn-RS"/>
              </w:rPr>
              <w:t xml:space="preserve">Programerski </w:t>
            </w:r>
            <w:r w:rsidR="00674A68">
              <w:rPr>
                <w:szCs w:val="32"/>
                <w:lang w:val="sr-Latn-RS"/>
              </w:rPr>
              <w:t>p</w:t>
            </w:r>
            <w:r w:rsidR="00BA167B">
              <w:rPr>
                <w:szCs w:val="32"/>
                <w:lang w:val="sr-Latn-RS"/>
              </w:rPr>
              <w:t>ioniri</w:t>
            </w:r>
          </w:p>
        </w:tc>
        <w:tc>
          <w:tcPr>
            <w:tcW w:w="7752" w:type="dxa"/>
            <w:gridSpan w:val="1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8087B4A" w14:textId="5E513791" w:rsidR="00E43E3C" w:rsidRDefault="00E43E3C">
            <w:pPr>
              <w:spacing w:before="60"/>
              <w:jc w:val="center"/>
              <w:rPr>
                <w:b/>
                <w:sz w:val="18"/>
              </w:rPr>
            </w:pPr>
            <w:bookmarkStart w:id="1" w:name="logs"/>
            <w:bookmarkEnd w:id="1"/>
            <w:r>
              <w:rPr>
                <w:b/>
                <w:sz w:val="32"/>
              </w:rPr>
              <w:t>IZVE</w:t>
            </w:r>
            <w:r w:rsidR="004E03C9">
              <w:rPr>
                <w:b/>
                <w:sz w:val="32"/>
              </w:rPr>
              <w:t>Š</w:t>
            </w:r>
            <w:r>
              <w:rPr>
                <w:b/>
                <w:sz w:val="32"/>
              </w:rPr>
              <w:t>TAJ O DEFEKTIMA</w:t>
            </w:r>
          </w:p>
        </w:tc>
      </w:tr>
      <w:tr w:rsidR="00E43E3C" w14:paraId="6CAF06B7" w14:textId="77777777" w:rsidTr="00320B6B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D7C7F" w14:textId="209E27E5" w:rsidR="00E43E3C" w:rsidRDefault="00E43E3C">
            <w:pPr>
              <w:rPr>
                <w:b/>
                <w:sz w:val="22"/>
              </w:rPr>
            </w:pPr>
            <w:bookmarkStart w:id="2" w:name="zap"/>
            <w:bookmarkStart w:id="3" w:name="_Toc396801728"/>
            <w:bookmarkStart w:id="4" w:name="_Toc398454001"/>
            <w:bookmarkStart w:id="5" w:name="_Toc399050444"/>
            <w:bookmarkEnd w:id="2"/>
            <w:r>
              <w:rPr>
                <w:b/>
                <w:sz w:val="22"/>
              </w:rPr>
              <w:t xml:space="preserve">Projekat: </w:t>
            </w:r>
            <w:r w:rsidR="00BA167B">
              <w:t>Poke Prodavnica</w:t>
            </w:r>
          </w:p>
        </w:tc>
        <w:tc>
          <w:tcPr>
            <w:tcW w:w="5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DCC7B" w14:textId="0D1CA8EF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Dokument/proizvod: </w:t>
            </w:r>
            <w:r w:rsidR="00BA167B" w:rsidRPr="00BA167B">
              <w:rPr>
                <w:bCs/>
                <w:sz w:val="22"/>
              </w:rPr>
              <w:t>Veb aplikacija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7B4D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Strana:     </w:t>
            </w:r>
          </w:p>
          <w:p w14:paraId="7389131C" w14:textId="01394989" w:rsidR="00E43E3C" w:rsidRDefault="0070740F">
            <w:pPr>
              <w:rPr>
                <w:b/>
                <w:sz w:val="22"/>
              </w:rPr>
            </w:pPr>
            <w:r>
              <w:t>1</w:t>
            </w:r>
            <w:r w:rsidR="007F1CCB">
              <w:t xml:space="preserve"> </w:t>
            </w:r>
            <w:r w:rsidR="00E43E3C">
              <w:rPr>
                <w:b/>
                <w:sz w:val="22"/>
              </w:rPr>
              <w:t xml:space="preserve">Od </w:t>
            </w:r>
            <w:r w:rsidR="007314AF">
              <w:t>6</w:t>
            </w:r>
          </w:p>
        </w:tc>
      </w:tr>
      <w:tr w:rsidR="00E43E3C" w14:paraId="2CEB35A4" w14:textId="77777777" w:rsidTr="00320B6B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189E7" w14:textId="4DFACE73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Datum:</w:t>
            </w:r>
            <w:r w:rsidR="007F1CCB">
              <w:rPr>
                <w:b/>
                <w:sz w:val="22"/>
              </w:rPr>
              <w:t xml:space="preserve"> </w:t>
            </w:r>
            <w:r w:rsidR="0070740F">
              <w:t>30.03.2024.</w:t>
            </w:r>
            <w:r>
              <w:rPr>
                <w:b/>
                <w:sz w:val="22"/>
              </w:rPr>
              <w:t xml:space="preserve">                              </w:t>
            </w:r>
          </w:p>
        </w:tc>
        <w:tc>
          <w:tcPr>
            <w:tcW w:w="3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41A49" w14:textId="3B335101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Vreme: </w:t>
            </w:r>
            <w:r w:rsidR="007F1CCB">
              <w:t>12:45</w:t>
            </w:r>
          </w:p>
        </w:tc>
        <w:tc>
          <w:tcPr>
            <w:tcW w:w="378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6BA3" w14:textId="56759A25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Mesto: </w:t>
            </w:r>
            <w:r w:rsidR="0070740F">
              <w:t>Beograd</w:t>
            </w:r>
          </w:p>
        </w:tc>
      </w:tr>
      <w:bookmarkEnd w:id="3"/>
      <w:bookmarkEnd w:id="4"/>
      <w:bookmarkEnd w:id="5"/>
      <w:tr w:rsidR="00E43E3C" w:rsidRPr="004E03C9" w14:paraId="79297E4E" w14:textId="77777777" w:rsidTr="00320B6B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62392D" w14:textId="449289BF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Zaklju</w:t>
            </w:r>
            <w:r w:rsidR="00173CE4">
              <w:rPr>
                <w:b/>
                <w:sz w:val="22"/>
              </w:rPr>
              <w:t>č</w:t>
            </w:r>
            <w:r>
              <w:rPr>
                <w:b/>
                <w:sz w:val="22"/>
              </w:rPr>
              <w:t>ak:</w:t>
            </w:r>
          </w:p>
          <w:p w14:paraId="723D81DA" w14:textId="2907C658" w:rsidR="00E43E3C" w:rsidRDefault="007314AF" w:rsidP="00E43E3C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E43E3C">
              <w:rPr>
                <w:rFonts w:ascii="Times New Roman" w:hAnsi="Times New Roman"/>
              </w:rPr>
              <w:t>okument je prihvatljiv uz izmene navedene u primedbama.</w:t>
            </w:r>
          </w:p>
          <w:p w14:paraId="6DE46ACA" w14:textId="49745DBA" w:rsidR="00E43E3C" w:rsidRDefault="00E43E3C" w:rsidP="00E43E3C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Zahteva se ponovna izrada celog dokumenta ili delova dokumenta (Da/Ne) </w:t>
            </w:r>
            <w:r w:rsidR="00173CE4">
              <w:rPr>
                <w:rFonts w:ascii="Times New Roman" w:hAnsi="Times New Roman"/>
              </w:rPr>
              <w:t>Da</w:t>
            </w:r>
          </w:p>
          <w:p w14:paraId="6EE1B872" w14:textId="77777777" w:rsidR="00E43E3C" w:rsidRDefault="00E43E3C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(detalji se navode u primedbama)</w:t>
            </w:r>
          </w:p>
          <w:p w14:paraId="646DF15C" w14:textId="338D3DE2" w:rsidR="00E43E3C" w:rsidRDefault="00E43E3C" w:rsidP="00E43E3C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Dokument se uop</w:t>
            </w:r>
            <w:r w:rsidR="00173CE4">
              <w:rPr>
                <w:rFonts w:ascii="Times New Roman" w:hAnsi="Times New Roman"/>
              </w:rPr>
              <w:t>š</w:t>
            </w:r>
            <w:r>
              <w:rPr>
                <w:rFonts w:ascii="Times New Roman" w:hAnsi="Times New Roman"/>
              </w:rPr>
              <w:t>te ne mo</w:t>
            </w:r>
            <w:r w:rsidR="00173CE4">
              <w:rPr>
                <w:rFonts w:ascii="Times New Roman" w:hAnsi="Times New Roman"/>
              </w:rPr>
              <w:t>ž</w:t>
            </w:r>
            <w:r>
              <w:rPr>
                <w:rFonts w:ascii="Times New Roman" w:hAnsi="Times New Roman"/>
              </w:rPr>
              <w:t xml:space="preserve">e prihvatiti (Da/Ne) </w:t>
            </w:r>
            <w:r w:rsidR="00173CE4">
              <w:rPr>
                <w:rFonts w:ascii="Times New Roman" w:hAnsi="Times New Roman"/>
              </w:rPr>
              <w:t>Ne</w:t>
            </w:r>
          </w:p>
          <w:p w14:paraId="68D151AD" w14:textId="7AE1D043" w:rsidR="00E43E3C" w:rsidRDefault="00E43E3C" w:rsidP="00E43E3C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Nakon ura</w:t>
            </w:r>
            <w:r w:rsidR="00173CE4">
              <w:rPr>
                <w:rFonts w:ascii="Times New Roman" w:hAnsi="Times New Roman"/>
              </w:rPr>
              <w:t>đ</w:t>
            </w:r>
            <w:r>
              <w:rPr>
                <w:rFonts w:ascii="Times New Roman" w:hAnsi="Times New Roman"/>
              </w:rPr>
              <w:t xml:space="preserve">enih izmena uraditi ponovni review (Da/Ne) </w:t>
            </w:r>
            <w:r w:rsidR="00173CE4">
              <w:rPr>
                <w:rFonts w:ascii="Times New Roman" w:hAnsi="Times New Roman"/>
              </w:rPr>
              <w:t>Ne</w:t>
            </w:r>
          </w:p>
          <w:p w14:paraId="41375255" w14:textId="0C88AE04" w:rsidR="00E43E3C" w:rsidRDefault="00E43E3C" w:rsidP="00E43E3C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</w:rPr>
              <w:t>Nakon ura</w:t>
            </w:r>
            <w:r w:rsidR="00173CE4">
              <w:rPr>
                <w:rFonts w:ascii="Times New Roman" w:hAnsi="Times New Roman"/>
              </w:rPr>
              <w:t>đ</w:t>
            </w:r>
            <w:r>
              <w:rPr>
                <w:rFonts w:ascii="Times New Roman" w:hAnsi="Times New Roman"/>
              </w:rPr>
              <w:t>enih izmena dokument se mo</w:t>
            </w:r>
            <w:r w:rsidR="00173CE4">
              <w:rPr>
                <w:rFonts w:ascii="Times New Roman" w:hAnsi="Times New Roman"/>
              </w:rPr>
              <w:t>ž</w:t>
            </w:r>
            <w:r>
              <w:rPr>
                <w:rFonts w:ascii="Times New Roman" w:hAnsi="Times New Roman"/>
              </w:rPr>
              <w:t xml:space="preserve">e proslediti nalogodavcu (Da/Ne) </w:t>
            </w:r>
            <w:r w:rsidR="00173CE4">
              <w:rPr>
                <w:rFonts w:ascii="Times New Roman" w:hAnsi="Times New Roman"/>
              </w:rPr>
              <w:t>Da</w:t>
            </w:r>
          </w:p>
          <w:p w14:paraId="5B9EE0F8" w14:textId="77777777" w:rsidR="00E43E3C" w:rsidRDefault="00E43E3C" w:rsidP="00173CE4">
            <w:pPr>
              <w:pStyle w:val="BodyText"/>
              <w:rPr>
                <w:b/>
                <w:sz w:val="22"/>
              </w:rPr>
            </w:pPr>
          </w:p>
        </w:tc>
      </w:tr>
      <w:tr w:rsidR="00E43E3C" w14:paraId="613E1030" w14:textId="77777777" w:rsidTr="00320B6B">
        <w:trPr>
          <w:gridAfter w:val="1"/>
          <w:wAfter w:w="17" w:type="dxa"/>
          <w:trHeight w:val="290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DF6BF9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Overa:</w:t>
            </w:r>
          </w:p>
        </w:tc>
      </w:tr>
      <w:tr w:rsidR="00E43E3C" w14:paraId="4FF4B8D1" w14:textId="77777777" w:rsidTr="00320B6B">
        <w:trPr>
          <w:gridAfter w:val="1"/>
          <w:wAfter w:w="17" w:type="dxa"/>
          <w:cantSplit/>
          <w:trHeight w:val="636"/>
        </w:trPr>
        <w:tc>
          <w:tcPr>
            <w:tcW w:w="2694" w:type="dxa"/>
            <w:gridSpan w:val="4"/>
            <w:tcBorders>
              <w:left w:val="single" w:sz="6" w:space="0" w:color="auto"/>
            </w:tcBorders>
          </w:tcPr>
          <w:p w14:paraId="24FFEE63" w14:textId="725A0814" w:rsidR="00E43E3C" w:rsidRDefault="007F1C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Luka Skoko</w:t>
            </w:r>
          </w:p>
          <w:p w14:paraId="0969037E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</w:t>
            </w:r>
          </w:p>
          <w:p w14:paraId="1CB79CBE" w14:textId="77777777" w:rsidR="00E43E3C" w:rsidRDefault="00E43E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Moderator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14:paraId="4B04DFB1" w14:textId="56AB67C3" w:rsidR="00E43E3C" w:rsidRDefault="007F1C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Sanja Drobnjak</w:t>
            </w:r>
          </w:p>
          <w:p w14:paraId="15066BC2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</w:t>
            </w:r>
          </w:p>
          <w:p w14:paraId="3260BEE1" w14:textId="77777777" w:rsidR="00E43E3C" w:rsidRDefault="00E43E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Inspektor 1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14:paraId="44878991" w14:textId="48D557A6" w:rsidR="00E43E3C" w:rsidRPr="007F1CCB" w:rsidRDefault="007F1CCB">
            <w:pPr>
              <w:rPr>
                <w:b/>
                <w:sz w:val="22"/>
                <w:lang w:val="sr-Latn-RS"/>
              </w:rPr>
            </w:pPr>
            <w:r>
              <w:rPr>
                <w:b/>
                <w:sz w:val="22"/>
              </w:rPr>
              <w:t xml:space="preserve">Ivan </w:t>
            </w:r>
            <w:r>
              <w:rPr>
                <w:b/>
                <w:sz w:val="22"/>
                <w:lang w:val="sr-Latn-RS"/>
              </w:rPr>
              <w:t>Čančar</w:t>
            </w:r>
          </w:p>
          <w:p w14:paraId="1EB552A0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</w:t>
            </w:r>
          </w:p>
          <w:p w14:paraId="2D2F7A86" w14:textId="77777777" w:rsidR="00E43E3C" w:rsidRDefault="00E43E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Inspektor 2</w:t>
            </w:r>
          </w:p>
        </w:tc>
        <w:tc>
          <w:tcPr>
            <w:tcW w:w="3074" w:type="dxa"/>
            <w:gridSpan w:val="9"/>
            <w:tcBorders>
              <w:left w:val="nil"/>
              <w:right w:val="single" w:sz="6" w:space="0" w:color="auto"/>
            </w:tcBorders>
          </w:tcPr>
          <w:p w14:paraId="117C3B94" w14:textId="2B8E7E69" w:rsidR="00E43E3C" w:rsidRDefault="007F1C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Tanja Kvaščev</w:t>
            </w:r>
          </w:p>
          <w:p w14:paraId="66064886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</w:t>
            </w:r>
          </w:p>
          <w:p w14:paraId="1A191985" w14:textId="77777777" w:rsidR="00E43E3C" w:rsidRDefault="00E43E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Inspektor 3</w:t>
            </w:r>
          </w:p>
        </w:tc>
      </w:tr>
      <w:tr w:rsidR="00E43E3C" w14:paraId="6074F6F3" w14:textId="77777777" w:rsidTr="00320B6B">
        <w:trPr>
          <w:gridAfter w:val="1"/>
          <w:wAfter w:w="17" w:type="dxa"/>
          <w:cantSplit/>
          <w:trHeight w:val="636"/>
        </w:trPr>
        <w:tc>
          <w:tcPr>
            <w:tcW w:w="269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14:paraId="7A62F7EC" w14:textId="54D52D33" w:rsidR="00E43E3C" w:rsidRDefault="007F1C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Sanja Drobnjak</w:t>
            </w:r>
          </w:p>
          <w:p w14:paraId="41CE1C4F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</w:t>
            </w:r>
          </w:p>
          <w:p w14:paraId="1B20DB0B" w14:textId="77777777" w:rsidR="00E43E3C" w:rsidRDefault="00E43E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Zapisnicar</w:t>
            </w:r>
          </w:p>
        </w:tc>
        <w:tc>
          <w:tcPr>
            <w:tcW w:w="2410" w:type="dxa"/>
            <w:gridSpan w:val="3"/>
            <w:tcBorders>
              <w:left w:val="nil"/>
              <w:bottom w:val="single" w:sz="6" w:space="0" w:color="auto"/>
            </w:tcBorders>
          </w:tcPr>
          <w:p w14:paraId="567FEE64" w14:textId="0176DFA9" w:rsidR="00E43E3C" w:rsidRDefault="007F1C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Luka Skoko</w:t>
            </w:r>
          </w:p>
          <w:p w14:paraId="04E9516B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</w:t>
            </w:r>
          </w:p>
          <w:p w14:paraId="05E5163E" w14:textId="77777777" w:rsidR="00E43E3C" w:rsidRDefault="00E43E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Inspektor 4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6" w:space="0" w:color="auto"/>
            </w:tcBorders>
          </w:tcPr>
          <w:p w14:paraId="40930DFB" w14:textId="2AC60D0A" w:rsidR="00E43E3C" w:rsidRDefault="007F1C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Nikola Milosavljević</w:t>
            </w:r>
          </w:p>
          <w:p w14:paraId="648C3EA2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</w:t>
            </w:r>
          </w:p>
          <w:p w14:paraId="734BAEA1" w14:textId="77777777" w:rsidR="00E43E3C" w:rsidRDefault="00E43E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  <w:tc>
          <w:tcPr>
            <w:tcW w:w="3074" w:type="dxa"/>
            <w:gridSpan w:val="9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9775844" w14:textId="77777777" w:rsidR="00E43E3C" w:rsidRDefault="00E43E3C">
            <w:pPr>
              <w:rPr>
                <w:b/>
                <w:sz w:val="22"/>
              </w:rPr>
            </w:pPr>
          </w:p>
          <w:p w14:paraId="3E5DFA8D" w14:textId="77777777" w:rsidR="00E43E3C" w:rsidRDefault="00E43E3C">
            <w:pPr>
              <w:jc w:val="center"/>
              <w:rPr>
                <w:b/>
                <w:sz w:val="22"/>
              </w:rPr>
            </w:pPr>
          </w:p>
          <w:p w14:paraId="3661C951" w14:textId="77777777" w:rsidR="00E43E3C" w:rsidRDefault="00E43E3C">
            <w:pPr>
              <w:jc w:val="center"/>
              <w:rPr>
                <w:b/>
                <w:sz w:val="22"/>
              </w:rPr>
            </w:pPr>
          </w:p>
        </w:tc>
      </w:tr>
      <w:tr w:rsidR="00E43E3C" w14:paraId="3E441850" w14:textId="77777777" w:rsidTr="00320B6B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32AFE8" w14:textId="77777777" w:rsidR="00E43E3C" w:rsidRDefault="00E43E3C">
            <w:pPr>
              <w:jc w:val="center"/>
              <w:rPr>
                <w:b/>
              </w:rPr>
            </w:pPr>
            <w:r>
              <w:rPr>
                <w:b/>
              </w:rPr>
              <w:t>Spisak defekata i otvorenih pitanja</w:t>
            </w:r>
          </w:p>
          <w:p w14:paraId="6D9312C6" w14:textId="0B084C5E" w:rsidR="00E43E3C" w:rsidRDefault="00E43E3C">
            <w:pPr>
              <w:jc w:val="right"/>
              <w:rPr>
                <w:b/>
              </w:rPr>
            </w:pPr>
          </w:p>
        </w:tc>
      </w:tr>
      <w:tr w:rsidR="00E43E3C" w14:paraId="68C375ED" w14:textId="77777777" w:rsidTr="00BA167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65927F" w14:textId="77777777" w:rsidR="00E43E3C" w:rsidRDefault="00E43E3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B1FF62" w14:textId="77777777" w:rsidR="00E43E3C" w:rsidRDefault="00E43E3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9F2600" w14:textId="77777777" w:rsidR="00E43E3C" w:rsidRDefault="00E43E3C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8187D9" w14:textId="77777777" w:rsidR="00E43E3C" w:rsidRDefault="00E43E3C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454BFF" w14:textId="77777777" w:rsidR="00E43E3C" w:rsidRDefault="00E43E3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81705E" w14:textId="77777777" w:rsidR="00E43E3C" w:rsidRDefault="00E43E3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CC0B45E" w14:textId="77777777" w:rsidR="00E43E3C" w:rsidRDefault="00E43E3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D45B68" w14:textId="77777777" w:rsidR="00E43E3C" w:rsidRDefault="00E43E3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43E3C" w14:paraId="61D85C23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8FFA70" w14:textId="1775452B" w:rsidR="00E43E3C" w:rsidRDefault="00320B6B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875F67" w14:textId="7F491C8E" w:rsidR="00E43E3C" w:rsidRDefault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3952F" w14:textId="59B296B4" w:rsidR="00E43E3C" w:rsidRDefault="00320B6B" w:rsidP="00320B6B">
            <w:pPr>
              <w:spacing w:before="40" w:after="40"/>
            </w:pPr>
            <w:r w:rsidRPr="00825C76">
              <w:rPr>
                <w:szCs w:val="22"/>
              </w:rPr>
              <w:t>SSU SSU_registracija_korisnika.pdf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865901" w14:textId="6868AD44" w:rsidR="00E43E3C" w:rsidRDefault="00320B6B">
            <w:pPr>
              <w:keepLines/>
              <w:spacing w:before="40" w:after="40"/>
            </w:pPr>
            <w:r w:rsidRPr="007769CC">
              <w:t>Tačke 2.2.3, 2.2.5 korišćen neadekvatan termin “štrik”.</w:t>
            </w:r>
          </w:p>
          <w:p w14:paraId="5A5F10B4" w14:textId="4F115EA5" w:rsidR="00320B6B" w:rsidRPr="00320B6B" w:rsidRDefault="00320B6B" w:rsidP="00320B6B">
            <w:pPr>
              <w:tabs>
                <w:tab w:val="left" w:pos="1968"/>
              </w:tabs>
            </w:pPr>
            <w:r>
              <w:tab/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10A123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0263B9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B8B042" w14:textId="2071B34A" w:rsidR="00E43E3C" w:rsidRDefault="00320B6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25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4EBE27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E1A07A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D65F03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7B5DB" w14:textId="77777777" w:rsidR="00E43E3C" w:rsidRDefault="00E43E3C">
            <w:pPr>
              <w:spacing w:before="40" w:after="40"/>
              <w:jc w:val="center"/>
            </w:pPr>
          </w:p>
        </w:tc>
      </w:tr>
      <w:tr w:rsidR="00E43E3C" w14:paraId="738EEA0B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392CA" w14:textId="44F7E4EA" w:rsidR="00E43E3C" w:rsidRDefault="00320B6B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334AF" w14:textId="20A05A12" w:rsidR="00E43E3C" w:rsidRDefault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90D98" w14:textId="0635F779" w:rsidR="00E43E3C" w:rsidRDefault="00320B6B">
            <w:pPr>
              <w:spacing w:before="40" w:after="40"/>
            </w:pPr>
            <w:r w:rsidRPr="00825C76">
              <w:t>SSU SSU_registracija_korisnika.</w:t>
            </w:r>
            <w:r>
              <w:t>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0B48E6" w14:textId="62B2A80B" w:rsidR="00E43E3C" w:rsidRDefault="00320B6B">
            <w:pPr>
              <w:keepLines/>
              <w:spacing w:before="40" w:after="40"/>
            </w:pPr>
            <w:r w:rsidRPr="00825C76">
              <w:rPr>
                <w:szCs w:val="22"/>
              </w:rPr>
              <w:t>Tačka 2.2.5 nije jasno šta se misli pod sintagmom “desni štrik”.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880BD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6F9CB0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DAF776" w14:textId="7692E603" w:rsidR="00E43E3C" w:rsidRDefault="00320B6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25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543671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B97F51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562069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6621D" w14:textId="77777777" w:rsidR="00E43E3C" w:rsidRDefault="00E43E3C">
            <w:pPr>
              <w:spacing w:before="40" w:after="40"/>
              <w:jc w:val="center"/>
            </w:pPr>
          </w:p>
        </w:tc>
      </w:tr>
      <w:tr w:rsidR="00E43E3C" w14:paraId="177622A4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59D69" w14:textId="7100849B" w:rsidR="00E43E3C" w:rsidRDefault="00320B6B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6490E5" w14:textId="3B2DE796" w:rsidR="00E43E3C" w:rsidRDefault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79389" w14:textId="5C5CE63F" w:rsidR="00E43E3C" w:rsidRDefault="00320B6B">
            <w:pPr>
              <w:spacing w:before="40" w:after="40"/>
            </w:pPr>
            <w:r w:rsidRPr="00825C76">
              <w:t>SSU SSU_registracija_korisnika.</w:t>
            </w:r>
            <w:r>
              <w:t>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83A970" w14:textId="13FEBA43" w:rsidR="00E43E3C" w:rsidRDefault="00320B6B">
            <w:pPr>
              <w:keepLines/>
              <w:spacing w:before="40" w:after="40"/>
            </w:pPr>
            <w:r>
              <w:t xml:space="preserve">Tačke 2.1, 2.2.5, 2.2.6, 2.2.7, 2.2.8, 2.2.12 imaju sitne pravopisne greške ili razlike u odnosu na prototip (piše veliko slovo i umesto malo, umesto reči “stra” treba da piše “strana”, imena polja počinju malim slovom dok u prototipu velikim). 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081026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6028D8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BB24B" w14:textId="7C8F00EA" w:rsidR="00E43E3C" w:rsidRDefault="00320B6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25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C3E08E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8A8459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41F3A" w14:textId="77777777" w:rsidR="00E43E3C" w:rsidRDefault="00E43E3C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EC631" w14:textId="77777777" w:rsidR="00E43E3C" w:rsidRDefault="00E43E3C">
            <w:pPr>
              <w:spacing w:before="40" w:after="40"/>
              <w:jc w:val="center"/>
            </w:pPr>
          </w:p>
        </w:tc>
      </w:tr>
    </w:tbl>
    <w:p w14:paraId="1C4F5721" w14:textId="77777777" w:rsidR="004E03C9" w:rsidRDefault="004E03C9">
      <w:r>
        <w:br w:type="page"/>
      </w:r>
    </w:p>
    <w:tbl>
      <w:tblPr>
        <w:tblW w:w="1074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1787"/>
        <w:gridCol w:w="362"/>
        <w:gridCol w:w="599"/>
        <w:gridCol w:w="4293"/>
        <w:gridCol w:w="387"/>
        <w:gridCol w:w="539"/>
        <w:gridCol w:w="303"/>
        <w:gridCol w:w="258"/>
        <w:gridCol w:w="141"/>
        <w:gridCol w:w="364"/>
        <w:gridCol w:w="366"/>
        <w:gridCol w:w="502"/>
        <w:gridCol w:w="17"/>
      </w:tblGrid>
      <w:tr w:rsidR="00E43E3C" w14:paraId="4C3E79C5" w14:textId="77777777" w:rsidTr="00320B6B">
        <w:trPr>
          <w:gridAfter w:val="1"/>
          <w:wAfter w:w="17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8DF6676" w14:textId="28EC6723" w:rsidR="00E43E3C" w:rsidRDefault="00E43E3C">
            <w:pPr>
              <w:rPr>
                <w:sz w:val="18"/>
              </w:rPr>
            </w:pPr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="00BA167B">
              <w:rPr>
                <w:szCs w:val="32"/>
                <w:lang w:val="sr-Latn-RS"/>
              </w:rPr>
              <w:t xml:space="preserve">Programerski </w:t>
            </w:r>
            <w:r w:rsidR="00674A68">
              <w:rPr>
                <w:szCs w:val="32"/>
                <w:lang w:val="sr-Latn-RS"/>
              </w:rPr>
              <w:t>p</w:t>
            </w:r>
            <w:r w:rsidR="00BA167B">
              <w:rPr>
                <w:szCs w:val="32"/>
                <w:lang w:val="sr-Latn-RS"/>
              </w:rPr>
              <w:t>ioniri</w:t>
            </w:r>
          </w:p>
        </w:tc>
        <w:tc>
          <w:tcPr>
            <w:tcW w:w="7752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D6A90B7" w14:textId="77777777" w:rsidR="00E43E3C" w:rsidRDefault="00E43E3C">
            <w:pPr>
              <w:spacing w:before="60"/>
              <w:jc w:val="center"/>
              <w:rPr>
                <w:b/>
                <w:sz w:val="18"/>
              </w:rPr>
            </w:pPr>
            <w:bookmarkStart w:id="6" w:name="logs2"/>
            <w:bookmarkEnd w:id="6"/>
            <w:r>
              <w:rPr>
                <w:b/>
                <w:sz w:val="32"/>
              </w:rPr>
              <w:t>IZVESTAJ O DEFEKTIMA (nastavak)</w:t>
            </w:r>
          </w:p>
        </w:tc>
      </w:tr>
      <w:tr w:rsidR="00E43E3C" w14:paraId="273BC391" w14:textId="77777777" w:rsidTr="00320B6B">
        <w:trPr>
          <w:gridAfter w:val="1"/>
          <w:wAfter w:w="17" w:type="dxa"/>
        </w:trPr>
        <w:tc>
          <w:tcPr>
            <w:tcW w:w="35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26ABD" w14:textId="601ABD2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Projekat: </w:t>
            </w:r>
            <w:r w:rsidR="00BA167B">
              <w:t>Poke Prodavnica</w:t>
            </w:r>
          </w:p>
        </w:tc>
        <w:tc>
          <w:tcPr>
            <w:tcW w:w="57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584EB" w14:textId="3B418D3A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Dokument/proizvod: </w:t>
            </w:r>
            <w:r w:rsidR="00BA167B">
              <w:t>Veb aplikacija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8DDF3" w14:textId="77777777" w:rsidR="00E43E3C" w:rsidRDefault="00E43E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Strana:     </w:t>
            </w:r>
          </w:p>
          <w:p w14:paraId="53C77E0E" w14:textId="0350DBF5" w:rsidR="00E43E3C" w:rsidRDefault="00BA167B">
            <w:pPr>
              <w:rPr>
                <w:b/>
                <w:sz w:val="22"/>
              </w:rPr>
            </w:pPr>
            <w:r>
              <w:t xml:space="preserve">2 </w:t>
            </w:r>
            <w:r w:rsidR="00E43E3C">
              <w:rPr>
                <w:b/>
                <w:sz w:val="22"/>
              </w:rPr>
              <w:t xml:space="preserve">Od </w:t>
            </w:r>
            <w:r w:rsidR="007314AF">
              <w:t>6</w:t>
            </w:r>
          </w:p>
        </w:tc>
      </w:tr>
      <w:tr w:rsidR="00E43E3C" w14:paraId="1E7C7D06" w14:textId="77777777" w:rsidTr="00320B6B">
        <w:trPr>
          <w:gridAfter w:val="1"/>
          <w:wAfter w:w="17" w:type="dxa"/>
        </w:trPr>
        <w:tc>
          <w:tcPr>
            <w:tcW w:w="10729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CA5B68" w14:textId="77777777" w:rsidR="00E43E3C" w:rsidRDefault="00E43E3C">
            <w:pPr>
              <w:jc w:val="center"/>
              <w:rPr>
                <w:b/>
              </w:rPr>
            </w:pPr>
            <w:r>
              <w:rPr>
                <w:b/>
              </w:rPr>
              <w:t>Spisak defekata i otvorenih pitanja</w:t>
            </w:r>
          </w:p>
          <w:p w14:paraId="0021746F" w14:textId="3294A19A" w:rsidR="00E43E3C" w:rsidRDefault="00E43E3C">
            <w:pPr>
              <w:jc w:val="right"/>
              <w:rPr>
                <w:b/>
              </w:rPr>
            </w:pPr>
          </w:p>
        </w:tc>
      </w:tr>
      <w:tr w:rsidR="00E43E3C" w14:paraId="05738F75" w14:textId="77777777" w:rsidTr="00BA167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D51996" w14:textId="77777777" w:rsidR="00E43E3C" w:rsidRDefault="00E43E3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435F85" w14:textId="77777777" w:rsidR="00E43E3C" w:rsidRDefault="00E43E3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B4247E" w14:textId="77777777" w:rsidR="00E43E3C" w:rsidRDefault="00E43E3C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2E8D1EF" w14:textId="77777777" w:rsidR="00E43E3C" w:rsidRDefault="00E43E3C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CAA7B2" w14:textId="77777777" w:rsidR="00E43E3C" w:rsidRDefault="00E43E3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904AC2" w14:textId="77777777" w:rsidR="00E43E3C" w:rsidRDefault="00E43E3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90A7F3" w14:textId="77777777" w:rsidR="00E43E3C" w:rsidRDefault="00E43E3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3880D50" w14:textId="77777777" w:rsidR="00E43E3C" w:rsidRDefault="00E43E3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20B6B" w14:paraId="1BB2EC58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3235E" w14:textId="2E3C5B0E" w:rsidR="00320B6B" w:rsidRDefault="00320B6B" w:rsidP="00320B6B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8098E7" w14:textId="56E51475" w:rsidR="00320B6B" w:rsidRDefault="0036299D" w:rsidP="00320B6B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6A1E6" w14:textId="5FB01118" w:rsidR="00320B6B" w:rsidRDefault="00320B6B" w:rsidP="00320B6B">
            <w:pPr>
              <w:spacing w:before="40" w:after="40"/>
            </w:pPr>
            <w:r>
              <w:t>index.html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2DAF14" w14:textId="3EC3763C" w:rsidR="00320B6B" w:rsidRPr="004E03C9" w:rsidRDefault="00320B6B" w:rsidP="00320B6B">
            <w:pPr>
              <w:keepLines/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Ne poklapa se implementacija sa dokumentom SSU_administriranje_sistema tačka 2.2.2- na početnoj strani ne postoji dugme “Prijava” već “Logovanje”.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A2406D" w14:textId="77777777" w:rsidR="00320B6B" w:rsidRPr="004E03C9" w:rsidRDefault="00320B6B" w:rsidP="00320B6B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8E44E2" w14:textId="77777777" w:rsidR="00320B6B" w:rsidRPr="004E03C9" w:rsidRDefault="00320B6B" w:rsidP="00320B6B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F54DD0" w14:textId="5DA3AA48" w:rsidR="00320B6B" w:rsidRDefault="00B4479D" w:rsidP="00320B6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B6E63D" w14:textId="77777777" w:rsidR="00320B6B" w:rsidRDefault="00320B6B" w:rsidP="00320B6B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AB80CC" w14:textId="77777777" w:rsidR="00320B6B" w:rsidRDefault="00320B6B" w:rsidP="00320B6B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78F0F8" w14:textId="77777777" w:rsidR="00320B6B" w:rsidRDefault="00320B6B" w:rsidP="00320B6B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13248" w14:textId="77777777" w:rsidR="00320B6B" w:rsidRDefault="00320B6B" w:rsidP="00320B6B">
            <w:pPr>
              <w:spacing w:before="40" w:after="40"/>
              <w:jc w:val="center"/>
            </w:pPr>
          </w:p>
        </w:tc>
      </w:tr>
      <w:tr w:rsidR="00320B6B" w14:paraId="604361EF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1ACEF" w14:textId="02DC6F3A" w:rsidR="00320B6B" w:rsidRDefault="00B4479D" w:rsidP="00320B6B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F412CF" w14:textId="2792F294" w:rsidR="00320B6B" w:rsidRDefault="0036299D" w:rsidP="00320B6B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25BB4" w14:textId="28A6E627" w:rsidR="00320B6B" w:rsidRDefault="00B4479D" w:rsidP="00B4479D">
            <w:pPr>
              <w:spacing w:before="40" w:after="40"/>
            </w:pPr>
            <w:r>
              <w:t>login.html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04CD53" w14:textId="7C30F230" w:rsidR="00320B6B" w:rsidRPr="004E03C9" w:rsidRDefault="00B4479D" w:rsidP="00320B6B">
            <w:pPr>
              <w:keepLines/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Ne poklapa se implementacija sa dokumentom SSU_administriranje_sistema tačke 2.2.5 i 2.2.8-ne postoji dugme “Prijavi se” već “Uloguj se”.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5C731" w14:textId="77777777" w:rsidR="00320B6B" w:rsidRPr="004E03C9" w:rsidRDefault="00320B6B" w:rsidP="00320B6B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F754B5" w14:textId="77777777" w:rsidR="00320B6B" w:rsidRPr="004E03C9" w:rsidRDefault="00320B6B" w:rsidP="00320B6B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79562E" w14:textId="0392FD6E" w:rsidR="00320B6B" w:rsidRDefault="00B4479D" w:rsidP="00320B6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EC05EB" w14:textId="77777777" w:rsidR="00320B6B" w:rsidRDefault="00320B6B" w:rsidP="00320B6B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BCEBB" w14:textId="77777777" w:rsidR="00320B6B" w:rsidRDefault="00320B6B" w:rsidP="00320B6B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26A4EB" w14:textId="77777777" w:rsidR="00320B6B" w:rsidRDefault="00320B6B" w:rsidP="00320B6B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17BB3" w14:textId="77777777" w:rsidR="00320B6B" w:rsidRDefault="00320B6B" w:rsidP="00320B6B">
            <w:pPr>
              <w:spacing w:before="40" w:after="40"/>
              <w:jc w:val="center"/>
            </w:pPr>
          </w:p>
        </w:tc>
      </w:tr>
      <w:tr w:rsidR="00320B6B" w14:paraId="604B0D8F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10FAD9" w14:textId="6E8A7161" w:rsidR="00320B6B" w:rsidRDefault="00B4479D" w:rsidP="00320B6B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41552" w14:textId="3D86AE93" w:rsidR="00320B6B" w:rsidRDefault="0036299D" w:rsidP="00320B6B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2D75D" w14:textId="761C8C8D" w:rsidR="00320B6B" w:rsidRDefault="00B4479D" w:rsidP="00320B6B">
            <w:pPr>
              <w:spacing w:before="40" w:after="40"/>
            </w:pPr>
            <w:r>
              <w:t>login.html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ECC5D5" w14:textId="47D17ADC" w:rsidR="00320B6B" w:rsidRPr="004E03C9" w:rsidRDefault="00B4479D" w:rsidP="00320B6B">
            <w:pPr>
              <w:keepLines/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Ne poklapa se implementacija sa dokumentom SSU_administriranje_sistema tačke 2.2.6 i 2.2.7-ne postoji dugme “Prijava” već “Uloguj se”.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E34F4" w14:textId="77777777" w:rsidR="00320B6B" w:rsidRPr="004E03C9" w:rsidRDefault="00320B6B" w:rsidP="00320B6B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F24470" w14:textId="77777777" w:rsidR="00320B6B" w:rsidRPr="004E03C9" w:rsidRDefault="00320B6B" w:rsidP="00320B6B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3867AF" w14:textId="39111D9C" w:rsidR="00320B6B" w:rsidRDefault="00B4479D" w:rsidP="00320B6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EE8D1A" w14:textId="77777777" w:rsidR="00320B6B" w:rsidRDefault="00320B6B" w:rsidP="00320B6B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A7E0D5" w14:textId="77777777" w:rsidR="00320B6B" w:rsidRDefault="00320B6B" w:rsidP="00320B6B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6922AB" w14:textId="77777777" w:rsidR="00320B6B" w:rsidRDefault="00320B6B" w:rsidP="00320B6B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3EB6A" w14:textId="77777777" w:rsidR="00320B6B" w:rsidRDefault="00320B6B" w:rsidP="00320B6B">
            <w:pPr>
              <w:spacing w:before="40" w:after="40"/>
              <w:jc w:val="center"/>
            </w:pPr>
          </w:p>
        </w:tc>
      </w:tr>
      <w:tr w:rsidR="00B4479D" w14:paraId="47EE74E0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540ECD" w14:textId="502C9564" w:rsidR="00B4479D" w:rsidRDefault="00B4479D" w:rsidP="00B4479D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C89EDF" w14:textId="38B37594" w:rsidR="00B4479D" w:rsidRDefault="0036299D" w:rsidP="00B447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A708" w14:textId="1A17F085" w:rsidR="00B4479D" w:rsidRDefault="00B4479D" w:rsidP="00B4479D">
            <w:pPr>
              <w:spacing w:before="40" w:after="40"/>
            </w:pPr>
            <w:r>
              <w:t>login.html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ABA577" w14:textId="222F9E33" w:rsidR="00B4479D" w:rsidRPr="004E03C9" w:rsidRDefault="00B4479D" w:rsidP="00B4479D">
            <w:pPr>
              <w:keepLines/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Ne poklapa se implementacija sa dokumentom SSU_administriranje_sistema tačka 2.2.8-nakon uspešne prijave na sistem, korisnik se ne vraća na početnu stranicu.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F78B9D" w14:textId="77777777" w:rsidR="00B4479D" w:rsidRPr="004E03C9" w:rsidRDefault="00B4479D" w:rsidP="00B4479D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B3E784" w14:textId="77777777" w:rsidR="00B4479D" w:rsidRPr="004E03C9" w:rsidRDefault="00B4479D" w:rsidP="00B4479D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598DA" w14:textId="17D4D66F" w:rsidR="00B4479D" w:rsidRDefault="00B4479D" w:rsidP="00B447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85E499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9F8FA9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570436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95FD7" w14:textId="77777777" w:rsidR="00B4479D" w:rsidRDefault="00B4479D" w:rsidP="00B4479D">
            <w:pPr>
              <w:spacing w:before="40" w:after="40"/>
              <w:jc w:val="center"/>
            </w:pPr>
          </w:p>
        </w:tc>
      </w:tr>
      <w:tr w:rsidR="00B4479D" w14:paraId="5441450F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0690F1" w14:textId="5B3313E0" w:rsidR="00B4479D" w:rsidRDefault="00B4479D" w:rsidP="00B4479D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F31FAD" w14:textId="731CCF1B" w:rsidR="00B4479D" w:rsidRDefault="0036299D" w:rsidP="00B447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31D8B" w14:textId="3A684539" w:rsidR="00B4479D" w:rsidRPr="004E03C9" w:rsidRDefault="00B4479D" w:rsidP="00B4479D">
            <w:pPr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SSU SSU_administriranje_sistema.pdf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613457" w14:textId="0463906E" w:rsidR="00B4479D" w:rsidRPr="004E03C9" w:rsidRDefault="00B4479D" w:rsidP="00B4479D">
            <w:pPr>
              <w:keepLines/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Tačke 2.2.10, 2.2.11 i 2.2.12 SSU dokumenta nisu implementirane u prototipu.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21B516" w14:textId="30CFAC19" w:rsidR="00B4479D" w:rsidRDefault="00B4479D" w:rsidP="00B447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2CF1C4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3F82C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946F26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8E35E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B74977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A3C89" w14:textId="77777777" w:rsidR="00B4479D" w:rsidRDefault="00B4479D" w:rsidP="00B4479D">
            <w:pPr>
              <w:spacing w:before="40" w:after="40"/>
              <w:jc w:val="center"/>
            </w:pPr>
          </w:p>
        </w:tc>
      </w:tr>
      <w:tr w:rsidR="00B4479D" w14:paraId="4F915D81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0342DD" w14:textId="518E5104" w:rsidR="00B4479D" w:rsidRDefault="00B4479D" w:rsidP="00B4479D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90024" w14:textId="74802FC6" w:rsidR="00B4479D" w:rsidRDefault="0036299D" w:rsidP="00B447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0F1D" w14:textId="4E3669E7" w:rsidR="00B4479D" w:rsidRPr="004E03C9" w:rsidRDefault="00B4479D" w:rsidP="00B4479D">
            <w:pPr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SSU SSU_administriranje_sistema.pdf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0BA18E" w14:textId="3459E227" w:rsidR="00B4479D" w:rsidRPr="004E03C9" w:rsidRDefault="00B4479D" w:rsidP="00B4479D">
            <w:pPr>
              <w:keepLines/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Nije definisan slučaj uklanjanja uloge moderatora nekom registrovanom korisniku, koja je opisana u dokumentu Projekat_verzija_1.pdf stavka 3.4.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41A325" w14:textId="2A09FA66" w:rsidR="00B4479D" w:rsidRDefault="00B4479D" w:rsidP="00B447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1CA51F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F77892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D93880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5980EF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B42306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05A9E" w14:textId="77777777" w:rsidR="00B4479D" w:rsidRDefault="00B4479D" w:rsidP="00B4479D">
            <w:pPr>
              <w:spacing w:before="40" w:after="40"/>
              <w:jc w:val="center"/>
            </w:pPr>
          </w:p>
        </w:tc>
      </w:tr>
      <w:tr w:rsidR="00B4479D" w14:paraId="66B65A19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BCEC51" w14:textId="76E816CE" w:rsidR="00B4479D" w:rsidRDefault="00B4479D" w:rsidP="00B4479D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C299B8" w14:textId="142C70EE" w:rsidR="00B4479D" w:rsidRDefault="0036299D" w:rsidP="00B447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00DD3" w14:textId="5C77BDB9" w:rsidR="00B4479D" w:rsidRPr="004E03C9" w:rsidRDefault="00B4479D" w:rsidP="00B4479D">
            <w:pPr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SSU SSU_administriranje_sistema.pdf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6F134C" w14:textId="0DD49E75" w:rsidR="00B4479D" w:rsidRPr="004E03C9" w:rsidRDefault="00B4479D" w:rsidP="00B4479D">
            <w:pPr>
              <w:tabs>
                <w:tab w:val="left" w:pos="1092"/>
              </w:tabs>
              <w:rPr>
                <w:lang w:val="fr-FR"/>
              </w:rPr>
            </w:pPr>
            <w:r w:rsidRPr="004E03C9">
              <w:rPr>
                <w:lang w:val="fr-FR"/>
              </w:rPr>
              <w:t>Nije definisan slučaj dodavanja i brisanja  naloga registrovanih korisnika i moderatora, koja je opisana u dokumentu Projekat_verzija_1.pdf stavka 5.3.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44148F" w14:textId="5BD7E130" w:rsidR="00B4479D" w:rsidRDefault="00B4479D" w:rsidP="00B447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D5BCDE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BB617E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981E9A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ACF49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4F1F74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6966" w14:textId="77777777" w:rsidR="00B4479D" w:rsidRDefault="00B4479D" w:rsidP="00B4479D">
            <w:pPr>
              <w:spacing w:before="40" w:after="40"/>
              <w:jc w:val="center"/>
            </w:pPr>
          </w:p>
        </w:tc>
      </w:tr>
      <w:tr w:rsidR="00B4479D" w14:paraId="19E73782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B6E95" w14:textId="47B51C6E" w:rsidR="00B4479D" w:rsidRDefault="00B4479D" w:rsidP="00B4479D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E53D9" w14:textId="5FA22506" w:rsidR="00B4479D" w:rsidRDefault="0036299D" w:rsidP="00B447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38047" w14:textId="370E1E9C" w:rsidR="00B4479D" w:rsidRPr="004E03C9" w:rsidRDefault="00B4479D" w:rsidP="00B4479D">
            <w:pPr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SSU SSU_administriranje_sistema.pdf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7CF279" w14:textId="48225B0A" w:rsidR="00B4479D" w:rsidRPr="004E03C9" w:rsidRDefault="00B4479D" w:rsidP="00B4479D">
            <w:pPr>
              <w:keepLines/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Prilikom prijave administratora na sistem, u prototipu, login.html, se nalazi link koji vodi ka registraciji novog korisnika, a nije obrađen kao poseban alternativni tok u okviru SSU dokumenta.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6EB4CA" w14:textId="2A0BFA46" w:rsidR="00B4479D" w:rsidRDefault="00B4479D" w:rsidP="00B447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1AA95D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E0118D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0E33F9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ECCAEC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1960C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5427" w14:textId="77777777" w:rsidR="00B4479D" w:rsidRDefault="00B4479D" w:rsidP="00B4479D">
            <w:pPr>
              <w:spacing w:before="40" w:after="40"/>
              <w:jc w:val="center"/>
            </w:pPr>
          </w:p>
        </w:tc>
      </w:tr>
      <w:tr w:rsidR="00B4479D" w14:paraId="08C80195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4939D0" w14:textId="4652B056" w:rsidR="00B4479D" w:rsidRDefault="00B4479D" w:rsidP="00B4479D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3BB442" w14:textId="63707F5C" w:rsidR="00B4479D" w:rsidRDefault="0036299D" w:rsidP="00B447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F1DB2" w14:textId="22B2A061" w:rsidR="00B4479D" w:rsidRPr="004E03C9" w:rsidRDefault="00B4479D" w:rsidP="00B4479D">
            <w:pPr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SSU SSU_administriranje_sistema.pdf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A307B6" w14:textId="393AB87D" w:rsidR="00B4479D" w:rsidRDefault="00B4479D" w:rsidP="00B4479D">
            <w:pPr>
              <w:keepLines/>
              <w:spacing w:before="40" w:after="40"/>
            </w:pPr>
            <w:r>
              <w:t>Tok događaja nije jasno naveden i raspoređen na primarne i alternativne tokove (2.2.3-2.2.4).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BA6FD" w14:textId="288D22FA" w:rsidR="00B4479D" w:rsidRDefault="00B4479D" w:rsidP="00B447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F1F187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CBBC09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F95FA4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D6DD29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EF4BC9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01FD" w14:textId="77777777" w:rsidR="00B4479D" w:rsidRDefault="00B4479D" w:rsidP="00B4479D">
            <w:pPr>
              <w:spacing w:before="40" w:after="40"/>
              <w:jc w:val="center"/>
            </w:pPr>
          </w:p>
        </w:tc>
      </w:tr>
      <w:tr w:rsidR="00B4479D" w14:paraId="38BB75EB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F16D38" w14:textId="5F7B497F" w:rsidR="00B4479D" w:rsidRDefault="00B4479D" w:rsidP="00B4479D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F7F11B" w14:textId="47CB1053" w:rsidR="00B4479D" w:rsidRDefault="0036299D" w:rsidP="00B447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98B12" w14:textId="1401A0EB" w:rsidR="00B4479D" w:rsidRDefault="00B4479D" w:rsidP="00B4479D">
            <w:pPr>
              <w:spacing w:before="40" w:after="40"/>
            </w:pPr>
            <w:r>
              <w:t>index.html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8931E5" w14:textId="179AC70A" w:rsidR="00B4479D" w:rsidRDefault="00B4479D" w:rsidP="00B4479D">
            <w:pPr>
              <w:keepLines/>
              <w:spacing w:before="40" w:after="40"/>
            </w:pPr>
            <w:r>
              <w:t>Ne poklapa se implementacija sa dokumentom SSU_autorizacija_moderatora_i_registrovanih_korisnika tačka 2.2.2- na početnoj strani ne postoji dugme “Login” već “Logovanje”.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4BD783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9794B5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0AE9B" w14:textId="5F188757" w:rsidR="00B4479D" w:rsidRDefault="00B4479D" w:rsidP="00B447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A75BC2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77E73D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EEC6C1" w14:textId="77777777" w:rsidR="00B4479D" w:rsidRDefault="00B4479D" w:rsidP="00B447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C7887" w14:textId="77777777" w:rsidR="00B4479D" w:rsidRDefault="00B4479D" w:rsidP="00B4479D">
            <w:pPr>
              <w:spacing w:before="40" w:after="40"/>
              <w:jc w:val="center"/>
            </w:pPr>
          </w:p>
          <w:p w14:paraId="77957B77" w14:textId="77777777" w:rsidR="00BA167B" w:rsidRDefault="00BA167B" w:rsidP="00B4479D">
            <w:pPr>
              <w:spacing w:before="40" w:after="40"/>
              <w:jc w:val="center"/>
            </w:pPr>
          </w:p>
          <w:p w14:paraId="0A9EE045" w14:textId="77777777" w:rsidR="00BA167B" w:rsidRDefault="00BA167B" w:rsidP="00B4479D">
            <w:pPr>
              <w:spacing w:before="40" w:after="40"/>
              <w:jc w:val="center"/>
            </w:pPr>
          </w:p>
          <w:p w14:paraId="1DE3E1A6" w14:textId="77777777" w:rsidR="00BA167B" w:rsidRDefault="00BA167B" w:rsidP="00B4479D">
            <w:pPr>
              <w:spacing w:before="40" w:after="40"/>
              <w:jc w:val="center"/>
            </w:pPr>
          </w:p>
          <w:p w14:paraId="354BD1C6" w14:textId="77777777" w:rsidR="00BA167B" w:rsidRDefault="00BA167B" w:rsidP="00B4479D">
            <w:pPr>
              <w:spacing w:before="40" w:after="40"/>
              <w:jc w:val="center"/>
            </w:pPr>
          </w:p>
        </w:tc>
      </w:tr>
      <w:tr w:rsidR="0036299D" w14:paraId="6233B04B" w14:textId="77777777" w:rsidTr="00A82571">
        <w:trPr>
          <w:gridAfter w:val="1"/>
          <w:wAfter w:w="17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76CF7C9" w14:textId="1F8B7730" w:rsidR="0036299D" w:rsidRDefault="0036299D" w:rsidP="00A82571">
            <w:pPr>
              <w:rPr>
                <w:sz w:val="18"/>
              </w:rPr>
            </w:pPr>
            <w:bookmarkStart w:id="7" w:name="_Toc348940331"/>
            <w:bookmarkStart w:id="8" w:name="_Toc348940524"/>
            <w:bookmarkStart w:id="9" w:name="_Toc348941289"/>
            <w:bookmarkStart w:id="10" w:name="_Toc349725389"/>
            <w:bookmarkStart w:id="11" w:name="_Toc349725750"/>
            <w:bookmarkStart w:id="12" w:name="_Toc349969773"/>
            <w:bookmarkStart w:id="13" w:name="_Toc365792698"/>
            <w:bookmarkStart w:id="14" w:name="_Toc366464321"/>
            <w:bookmarkStart w:id="15" w:name="_Toc375041080"/>
            <w:bookmarkStart w:id="16" w:name="_Toc375042709"/>
            <w:bookmarkStart w:id="17" w:name="_Toc410017263"/>
            <w:bookmarkStart w:id="18" w:name="_Toc410026390"/>
            <w:bookmarkStart w:id="19" w:name="_Toc410103708"/>
            <w:bookmarkStart w:id="20" w:name="_Toc429367642"/>
            <w:bookmarkStart w:id="21" w:name="_Toc429375449"/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>
              <w:rPr>
                <w:szCs w:val="32"/>
                <w:lang w:val="sr-Latn-RS"/>
              </w:rPr>
              <w:t xml:space="preserve">Programerski </w:t>
            </w:r>
            <w:r w:rsidR="00674A68">
              <w:rPr>
                <w:szCs w:val="32"/>
                <w:lang w:val="sr-Latn-RS"/>
              </w:rPr>
              <w:t>p</w:t>
            </w:r>
            <w:r>
              <w:rPr>
                <w:szCs w:val="32"/>
                <w:lang w:val="sr-Latn-RS"/>
              </w:rPr>
              <w:t>ioniri</w:t>
            </w:r>
          </w:p>
        </w:tc>
        <w:tc>
          <w:tcPr>
            <w:tcW w:w="7752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6A7C69" w14:textId="77777777" w:rsidR="0036299D" w:rsidRDefault="0036299D" w:rsidP="00A82571">
            <w:pPr>
              <w:spacing w:before="60"/>
              <w:jc w:val="center"/>
              <w:rPr>
                <w:b/>
                <w:sz w:val="18"/>
              </w:rPr>
            </w:pPr>
            <w:r>
              <w:rPr>
                <w:b/>
                <w:sz w:val="32"/>
              </w:rPr>
              <w:t>IZVESTAJ O DEFEKTIMA (nastavak)</w:t>
            </w:r>
          </w:p>
        </w:tc>
      </w:tr>
      <w:tr w:rsidR="0036299D" w14:paraId="358068F4" w14:textId="77777777" w:rsidTr="00A82571">
        <w:trPr>
          <w:gridAfter w:val="1"/>
          <w:wAfter w:w="17" w:type="dxa"/>
        </w:trPr>
        <w:tc>
          <w:tcPr>
            <w:tcW w:w="35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F19AA" w14:textId="77777777" w:rsidR="0036299D" w:rsidRDefault="0036299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Projekat: </w:t>
            </w:r>
            <w:r>
              <w:t>Poke Prodavnica</w:t>
            </w:r>
          </w:p>
        </w:tc>
        <w:tc>
          <w:tcPr>
            <w:tcW w:w="57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8898" w14:textId="77777777" w:rsidR="0036299D" w:rsidRDefault="0036299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Dokument/proizvod: </w:t>
            </w:r>
            <w:r>
              <w:t>Veb aplikacija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CF02F" w14:textId="77777777" w:rsidR="0036299D" w:rsidRDefault="0036299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Strana:     </w:t>
            </w:r>
          </w:p>
          <w:p w14:paraId="68C7010E" w14:textId="144C42FE" w:rsidR="0036299D" w:rsidRDefault="007F1CCB" w:rsidP="00A82571">
            <w:pPr>
              <w:rPr>
                <w:b/>
                <w:sz w:val="22"/>
              </w:rPr>
            </w:pPr>
            <w:r>
              <w:t>3</w:t>
            </w:r>
            <w:r w:rsidR="0036299D">
              <w:t xml:space="preserve"> </w:t>
            </w:r>
            <w:r w:rsidR="0036299D">
              <w:rPr>
                <w:b/>
                <w:sz w:val="22"/>
              </w:rPr>
              <w:t xml:space="preserve">Od </w:t>
            </w:r>
            <w:r w:rsidR="007314AF">
              <w:t>6</w:t>
            </w:r>
          </w:p>
        </w:tc>
      </w:tr>
      <w:tr w:rsidR="0036299D" w14:paraId="6A0796F3" w14:textId="77777777" w:rsidTr="00A82571">
        <w:trPr>
          <w:gridAfter w:val="1"/>
          <w:wAfter w:w="17" w:type="dxa"/>
        </w:trPr>
        <w:tc>
          <w:tcPr>
            <w:tcW w:w="10729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471D94" w14:textId="77777777" w:rsidR="0036299D" w:rsidRDefault="0036299D" w:rsidP="00A82571">
            <w:pPr>
              <w:jc w:val="center"/>
              <w:rPr>
                <w:b/>
              </w:rPr>
            </w:pPr>
            <w:r>
              <w:rPr>
                <w:b/>
              </w:rPr>
              <w:t>Spisak defekata i otvorenih pitanja</w:t>
            </w:r>
          </w:p>
          <w:p w14:paraId="35466E70" w14:textId="77777777" w:rsidR="0036299D" w:rsidRDefault="0036299D" w:rsidP="00A82571">
            <w:pPr>
              <w:jc w:val="right"/>
              <w:rPr>
                <w:b/>
              </w:rPr>
            </w:pPr>
          </w:p>
        </w:tc>
      </w:tr>
      <w:tr w:rsidR="0036299D" w14:paraId="076C107C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036E76E" w14:textId="77777777" w:rsidR="0036299D" w:rsidRDefault="0036299D" w:rsidP="00A8257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5594A2B" w14:textId="77777777" w:rsidR="0036299D" w:rsidRDefault="0036299D" w:rsidP="00A8257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7F19FB" w14:textId="77777777" w:rsidR="0036299D" w:rsidRDefault="0036299D" w:rsidP="00A8257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147B2A" w14:textId="77777777" w:rsidR="0036299D" w:rsidRDefault="0036299D" w:rsidP="00A8257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C5D0F4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EDDA2F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D82A19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D3BFA5" w14:textId="77777777" w:rsidR="0036299D" w:rsidRDefault="0036299D" w:rsidP="00A8257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6299D" w14:paraId="0DBDCD78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C11BF8" w14:textId="2B9E9199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5AD868" w14:textId="4FB6A65A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CC30F" w14:textId="675497D8" w:rsidR="0036299D" w:rsidRDefault="0036299D" w:rsidP="0036299D">
            <w:pPr>
              <w:spacing w:before="40" w:after="40"/>
            </w:pPr>
            <w:r>
              <w:t>login.html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43CF8B" w14:textId="5B16534A" w:rsidR="0036299D" w:rsidRPr="004E03C9" w:rsidRDefault="0036299D" w:rsidP="0036299D">
            <w:pPr>
              <w:keepLines/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Ne poklapa se implementacija sa dokumentom SSU_autorizacija_moderatora_i_registrovanih_korisnika tačke 2.2.4, 2.2.6 i 2.2.7-ne postoji dugme “Login” već “Uloguj se”.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7DF113" w14:textId="77777777" w:rsidR="0036299D" w:rsidRPr="004E03C9" w:rsidRDefault="0036299D" w:rsidP="0036299D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9616D5" w14:textId="77777777" w:rsidR="0036299D" w:rsidRPr="004E03C9" w:rsidRDefault="0036299D" w:rsidP="0036299D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6B44F" w14:textId="77777777" w:rsidR="0036299D" w:rsidRDefault="0036299D" w:rsidP="003629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7006C0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FDB9A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587357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CCFC" w14:textId="77777777" w:rsidR="0036299D" w:rsidRDefault="0036299D" w:rsidP="0036299D">
            <w:pPr>
              <w:spacing w:before="40" w:after="40"/>
              <w:jc w:val="center"/>
            </w:pPr>
          </w:p>
        </w:tc>
      </w:tr>
      <w:tr w:rsidR="0036299D" w14:paraId="46D77EC8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8039FA" w14:textId="2335F029" w:rsidR="0036299D" w:rsidRDefault="0036299D" w:rsidP="00A82571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3D0D4D" w14:textId="415D9BA1" w:rsidR="0036299D" w:rsidRDefault="0036299D" w:rsidP="00A82571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28E0" w14:textId="7E6D1E26" w:rsidR="0036299D" w:rsidRDefault="0036299D" w:rsidP="00A82571">
            <w:pPr>
              <w:spacing w:before="40" w:after="40"/>
            </w:pPr>
            <w:r>
              <w:t>SSU SSU_autorizacija_moderatora_i_registrovanih_korisnika.pdf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10F46A" w14:textId="2E68BAA8" w:rsidR="0036299D" w:rsidRPr="004E03C9" w:rsidRDefault="0036299D" w:rsidP="00A82571">
            <w:pPr>
              <w:keepLines/>
              <w:spacing w:before="40" w:after="40"/>
              <w:rPr>
                <w:lang w:val="fr-FR"/>
              </w:rPr>
            </w:pPr>
            <w:r>
              <w:t xml:space="preserve">Tačka 2.2.5 nema smisla, zašto bi korisnik morao da popuni polje za korisničko ime ako nije prijavljen na sistem i želi da se registruje. </w:t>
            </w:r>
            <w:r w:rsidRPr="004E03C9">
              <w:rPr>
                <w:lang w:val="fr-FR"/>
              </w:rPr>
              <w:t>Takođe, dugme “Registruj se”, ne postoji u login.html već link “Registrujte se ovde”.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7D5495" w14:textId="77777777" w:rsidR="0036299D" w:rsidRPr="004E03C9" w:rsidRDefault="0036299D" w:rsidP="00A82571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22BC4F" w14:textId="77777777" w:rsidR="0036299D" w:rsidRPr="004E03C9" w:rsidRDefault="0036299D" w:rsidP="00A82571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EF6EC" w14:textId="77777777" w:rsidR="0036299D" w:rsidRDefault="0036299D" w:rsidP="00A8257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737582" w14:textId="77777777" w:rsidR="0036299D" w:rsidRDefault="0036299D" w:rsidP="00A82571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6FB16E" w14:textId="77777777" w:rsidR="0036299D" w:rsidRDefault="0036299D" w:rsidP="00A82571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F67B16" w14:textId="77777777" w:rsidR="0036299D" w:rsidRDefault="0036299D" w:rsidP="00A82571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CE8B0" w14:textId="77777777" w:rsidR="0036299D" w:rsidRDefault="0036299D" w:rsidP="00A82571">
            <w:pPr>
              <w:spacing w:before="40" w:after="40"/>
              <w:jc w:val="center"/>
            </w:pPr>
          </w:p>
        </w:tc>
      </w:tr>
      <w:tr w:rsidR="0036299D" w14:paraId="623F47F9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278623" w14:textId="57A8B439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51D17F" w14:textId="2C21A9B6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EB460" w14:textId="4E9DC52A" w:rsidR="0036299D" w:rsidRDefault="0036299D" w:rsidP="0036299D">
            <w:pPr>
              <w:spacing w:before="40" w:after="40"/>
            </w:pPr>
            <w:r>
              <w:t>SSU SSU_autorizacija_moderatora_i_registrovanih_korisnika.pdf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AAC67" w14:textId="4428B785" w:rsidR="0036299D" w:rsidRDefault="0036299D" w:rsidP="0036299D">
            <w:pPr>
              <w:keepLines/>
              <w:spacing w:before="40" w:after="40"/>
            </w:pPr>
            <w:r>
              <w:t>Nije definisan slučaj prijavljivanja registrovanog korisnika na sistem ukoliko nije uneo svoje korisničko ime a pritisnuo je dugme za prijavu na sistem.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4C9FB" w14:textId="279F51DA" w:rsidR="0036299D" w:rsidRDefault="0036299D" w:rsidP="003629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755E7F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736CF" w14:textId="5F60D19E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BE62AA" w14:textId="77777777" w:rsidR="0036299D" w:rsidRDefault="0036299D" w:rsidP="0036299D">
            <w:pPr>
              <w:spacing w:before="40" w:after="40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BE7D4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598237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5356C" w14:textId="77777777" w:rsidR="0036299D" w:rsidRDefault="0036299D" w:rsidP="0036299D">
            <w:pPr>
              <w:spacing w:before="40" w:after="40"/>
              <w:jc w:val="center"/>
            </w:pPr>
          </w:p>
        </w:tc>
      </w:tr>
      <w:tr w:rsidR="0036299D" w14:paraId="4A176C89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B91032" w14:textId="2613F196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AF27DA" w14:textId="78BCE2A0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8C04B" w14:textId="6A0B21BC" w:rsidR="0036299D" w:rsidRDefault="0036299D" w:rsidP="0036299D">
            <w:pPr>
              <w:spacing w:before="40" w:after="40"/>
            </w:pPr>
            <w:r>
              <w:t>SSU SSU_autorizacija_moderatora_i_registrovanih_korisnika.pdf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15DEE1" w14:textId="78CF8E8E" w:rsidR="0036299D" w:rsidRDefault="0036299D" w:rsidP="0036299D">
            <w:pPr>
              <w:keepLines/>
              <w:spacing w:before="40" w:after="40"/>
            </w:pPr>
            <w:r>
              <w:t>Prilikom prijave registrovanog korisnika ili moderatora na sistem, u prototipu, login.html, se nalazi link koji vodi ka registraciji novog korisnika, a nije obrađen kao poseban alternativni tok u okviru SSU dokumenta.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142B38" w14:textId="20D41CB5" w:rsidR="0036299D" w:rsidRDefault="0036299D" w:rsidP="003629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CAAFC6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C6341E" w14:textId="2F34A8E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CA400A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76AA4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92F977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8F337" w14:textId="77777777" w:rsidR="0036299D" w:rsidRDefault="0036299D" w:rsidP="0036299D">
            <w:pPr>
              <w:spacing w:before="40" w:after="40"/>
              <w:jc w:val="center"/>
            </w:pPr>
          </w:p>
        </w:tc>
      </w:tr>
      <w:tr w:rsidR="0036299D" w14:paraId="2ACF05C7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AB8F4B" w14:textId="7E1C0D38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5340B" w14:textId="0C0183C2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7752" w14:textId="14C398F6" w:rsidR="0036299D" w:rsidRDefault="0036299D" w:rsidP="0036299D">
            <w:pPr>
              <w:spacing w:before="40" w:after="40"/>
            </w:pPr>
            <w:r>
              <w:t>SSU SSU_autorizacija_moderatora_i_registrovanih_korisnika.pdf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5038DE" w14:textId="204FD537" w:rsidR="0036299D" w:rsidRDefault="0036299D" w:rsidP="0036299D">
            <w:pPr>
              <w:keepLines/>
              <w:spacing w:before="40" w:after="40"/>
            </w:pPr>
            <w:r>
              <w:t>Tok događaja nije jasno naveden i raspoređen na primarne i alternativne tokove (2.2.1-2.2.4).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25958" w14:textId="77777777" w:rsidR="0036299D" w:rsidRDefault="0036299D" w:rsidP="003629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4A3D64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21F68C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FC552A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5C1349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5CA7FF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59842" w14:textId="77777777" w:rsidR="0036299D" w:rsidRDefault="0036299D" w:rsidP="0036299D">
            <w:pPr>
              <w:spacing w:before="40" w:after="40"/>
              <w:jc w:val="center"/>
            </w:pPr>
          </w:p>
        </w:tc>
      </w:tr>
      <w:tr w:rsidR="0036299D" w14:paraId="332A4332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1D690D" w14:textId="1A56A5C8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3F5AE" w14:textId="45CF6C7E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0BE0" w14:textId="56BB1287" w:rsidR="0036299D" w:rsidRDefault="0036299D" w:rsidP="0036299D">
            <w:pPr>
              <w:spacing w:before="40" w:after="40"/>
            </w:pPr>
            <w:r>
              <w:t>login.html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A54700" w14:textId="5F7D17A9" w:rsidR="0036299D" w:rsidRPr="004E03C9" w:rsidRDefault="0036299D" w:rsidP="0036299D">
            <w:pPr>
              <w:keepLines/>
              <w:spacing w:before="40" w:after="40"/>
              <w:rPr>
                <w:lang w:val="fr-FR"/>
              </w:rPr>
            </w:pPr>
            <w:r w:rsidRPr="004E03C9">
              <w:rPr>
                <w:lang w:val="fr-FR"/>
              </w:rPr>
              <w:t>Ne poklapa se implementacija sa dokumentom SSU_administriranje_sistema tačka 2.2.8-nakon uspešne prijave na sistem, korisnik se ne vraća na početnu stranicu.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18E70" w14:textId="703F7D27" w:rsidR="0036299D" w:rsidRPr="004E03C9" w:rsidRDefault="0036299D" w:rsidP="0036299D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E23B74" w14:textId="77777777" w:rsidR="0036299D" w:rsidRPr="004E03C9" w:rsidRDefault="0036299D" w:rsidP="0036299D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0F7FAD" w14:textId="4EB14365" w:rsidR="0036299D" w:rsidRDefault="0036299D" w:rsidP="003629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A1BB9B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A70624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A3954E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39F7D" w14:textId="77777777" w:rsidR="0036299D" w:rsidRDefault="0036299D" w:rsidP="0036299D">
            <w:pPr>
              <w:spacing w:before="40" w:after="40"/>
              <w:jc w:val="center"/>
            </w:pPr>
          </w:p>
        </w:tc>
      </w:tr>
      <w:tr w:rsidR="0036299D" w14:paraId="4EAF5640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60A542" w14:textId="3E97EE41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B0DBD9" w14:textId="7BEC1354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EEBE0" w14:textId="2A60732B" w:rsidR="0036299D" w:rsidRDefault="0036299D" w:rsidP="0036299D">
            <w:pPr>
              <w:spacing w:before="40" w:after="40"/>
            </w:pPr>
            <w:r>
              <w:t>Projekat_verzija1.pdf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DBB442" w14:textId="1346079B" w:rsidR="0036299D" w:rsidRPr="00B4479D" w:rsidRDefault="0036299D" w:rsidP="0036299D">
            <w:pPr>
              <w:tabs>
                <w:tab w:val="left" w:pos="1092"/>
              </w:tabs>
            </w:pPr>
            <w:r>
              <w:t>Tačka 2 rečenica “Moderator se brine o ažurnosti sajta, ima mogućnost dodavanja i uklanjanja kartica iz korpe” nema smisla, jer onda moderator može registrovanom korisniku prilikom kupovine da doda dodatne Pokemon kartice koje on ne želi i da mu ih naplati.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F378C" w14:textId="6ACAAF0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22BB18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705B44" w14:textId="7CA9A211" w:rsidR="0036299D" w:rsidRDefault="0036299D" w:rsidP="003629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6A077D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ADFA56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698A5D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DD273" w14:textId="77777777" w:rsidR="0036299D" w:rsidRDefault="0036299D" w:rsidP="0036299D">
            <w:pPr>
              <w:spacing w:before="40" w:after="40"/>
              <w:jc w:val="center"/>
            </w:pPr>
          </w:p>
        </w:tc>
      </w:tr>
      <w:tr w:rsidR="0036299D" w14:paraId="131DC089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3AE48C" w14:textId="21874936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5E8748" w14:textId="10CA150B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001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8A660" w14:textId="52C74A0F" w:rsidR="0036299D" w:rsidRDefault="0036299D" w:rsidP="0036299D">
            <w:pPr>
              <w:spacing w:before="40" w:after="40"/>
            </w:pPr>
            <w:r>
              <w:t>Projekat_verzija1.pdf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93AD2E" w14:textId="18DFAA3F" w:rsidR="0036299D" w:rsidRDefault="0036299D" w:rsidP="0036299D">
            <w:pPr>
              <w:tabs>
                <w:tab w:val="left" w:pos="1092"/>
              </w:tabs>
            </w:pPr>
            <w:r>
              <w:t>Tačka 5.5.2 sortiranje sličica prema azbučnom redosledu nema smisla, jer su nazivi Pokemona na engleskom.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67A4BD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27B735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AC5035" w14:textId="12BB5034" w:rsidR="0036299D" w:rsidRDefault="0036299D" w:rsidP="003629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8DE716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6E4C6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E35918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CD66" w14:textId="77777777" w:rsidR="0036299D" w:rsidRDefault="0036299D" w:rsidP="0036299D">
            <w:pPr>
              <w:spacing w:before="40" w:after="40"/>
              <w:jc w:val="center"/>
            </w:pPr>
          </w:p>
        </w:tc>
      </w:tr>
      <w:tr w:rsidR="0036299D" w14:paraId="019A05F2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967BF" w14:textId="4FDF6CA2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DEB58" w14:textId="0FC3CB52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8175" w14:textId="5234698F" w:rsidR="0036299D" w:rsidRDefault="0036299D" w:rsidP="0036299D">
            <w:pPr>
              <w:spacing w:before="40" w:after="40"/>
            </w:pPr>
            <w:r w:rsidRPr="003C020F">
              <w:t>SSU_ocenjivanje_slicice</w:t>
            </w:r>
            <w:r>
              <w:t>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D6129D" w14:textId="4120D98A" w:rsidR="0036299D" w:rsidRDefault="0036299D" w:rsidP="0036299D">
            <w:pPr>
              <w:tabs>
                <w:tab w:val="left" w:pos="1092"/>
              </w:tabs>
            </w:pPr>
            <w:r w:rsidRPr="003C020F">
              <w:t xml:space="preserve">Podnaslov </w:t>
            </w:r>
            <w:r>
              <w:t>“</w:t>
            </w:r>
            <w:r w:rsidRPr="003C020F">
              <w:t>Scenario popunjavanja ankete</w:t>
            </w:r>
            <w:r>
              <w:t>”</w:t>
            </w:r>
            <w:r w:rsidRPr="003C020F">
              <w:t xml:space="preserve"> nema veze sa tekstom na koji se odno</w:t>
            </w:r>
            <w:r>
              <w:t>si.</w:t>
            </w:r>
          </w:p>
          <w:p w14:paraId="49155453" w14:textId="2E94CF60" w:rsidR="0036299D" w:rsidRPr="0036299D" w:rsidRDefault="0036299D" w:rsidP="0036299D">
            <w:pPr>
              <w:tabs>
                <w:tab w:val="left" w:pos="1092"/>
              </w:tabs>
            </w:pPr>
            <w:r>
              <w:tab/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0C06E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F3125A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13F118" w14:textId="244669F0" w:rsidR="0036299D" w:rsidRDefault="0036299D" w:rsidP="003629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14FCDC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56747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C7E33D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69D6" w14:textId="77777777" w:rsidR="0036299D" w:rsidRDefault="0036299D" w:rsidP="0036299D">
            <w:pPr>
              <w:spacing w:before="40" w:after="40"/>
              <w:jc w:val="center"/>
            </w:pPr>
          </w:p>
        </w:tc>
      </w:tr>
      <w:tr w:rsidR="0036299D" w14:paraId="16EB4B3B" w14:textId="77777777" w:rsidTr="00173C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78A724" w14:textId="4F147BE2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0E904" w14:textId="24BA3A6C" w:rsidR="0036299D" w:rsidRDefault="0036299D" w:rsidP="0036299D">
            <w:pPr>
              <w:spacing w:before="40" w:after="40"/>
              <w:ind w:left="-90" w:right="-108"/>
              <w:jc w:val="center"/>
            </w:pPr>
            <w: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2F98" w14:textId="52E7034A" w:rsidR="0036299D" w:rsidRPr="003C020F" w:rsidRDefault="0036299D" w:rsidP="0036299D">
            <w:pPr>
              <w:spacing w:before="40" w:after="40"/>
            </w:pPr>
            <w:r w:rsidRPr="007F1CCB">
              <w:rPr>
                <w:sz w:val="20"/>
                <w:szCs w:val="16"/>
              </w:rPr>
              <w:t>SSU_</w:t>
            </w:r>
            <w:r w:rsidRPr="007F1CCB">
              <w:t>ocenjivanje</w:t>
            </w:r>
            <w:r w:rsidRPr="003C020F">
              <w:t>_slicice</w:t>
            </w:r>
            <w:r>
              <w:t>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76BEB3" w14:textId="1AFBE0AA" w:rsidR="0036299D" w:rsidRPr="003C020F" w:rsidRDefault="0036299D" w:rsidP="0036299D">
            <w:pPr>
              <w:tabs>
                <w:tab w:val="left" w:pos="1092"/>
              </w:tabs>
            </w:pPr>
            <w:r w:rsidRPr="00AD7A3B">
              <w:t>Nije definisano ponašanje sistema u slučaju da korisnik 2 ili</w:t>
            </w:r>
            <w:r>
              <w:t xml:space="preserve"> više puta oceni istu sličicu.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EA2C1" w14:textId="53964FE3" w:rsidR="0036299D" w:rsidRDefault="0036299D" w:rsidP="0036299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36BC20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DBF4C3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9AE37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D3180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50B3DA" w14:textId="77777777" w:rsidR="0036299D" w:rsidRDefault="0036299D" w:rsidP="0036299D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6479" w14:textId="77777777" w:rsidR="0036299D" w:rsidRDefault="0036299D" w:rsidP="0036299D">
            <w:pPr>
              <w:spacing w:before="40" w:after="40"/>
              <w:jc w:val="center"/>
            </w:pPr>
          </w:p>
        </w:tc>
      </w:t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tr w:rsidR="0036299D" w14:paraId="785C1C56" w14:textId="77777777" w:rsidTr="00A82571">
        <w:trPr>
          <w:gridAfter w:val="1"/>
          <w:wAfter w:w="17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EE9F389" w14:textId="6B777057" w:rsidR="0036299D" w:rsidRDefault="0036299D" w:rsidP="00A82571">
            <w:pPr>
              <w:rPr>
                <w:sz w:val="18"/>
              </w:rPr>
            </w:pPr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>
              <w:rPr>
                <w:szCs w:val="32"/>
                <w:lang w:val="sr-Latn-RS"/>
              </w:rPr>
              <w:t xml:space="preserve">Programerski </w:t>
            </w:r>
            <w:r w:rsidR="00674A68">
              <w:rPr>
                <w:szCs w:val="32"/>
                <w:lang w:val="sr-Latn-RS"/>
              </w:rPr>
              <w:t>p</w:t>
            </w:r>
            <w:r>
              <w:rPr>
                <w:szCs w:val="32"/>
                <w:lang w:val="sr-Latn-RS"/>
              </w:rPr>
              <w:t>ioniri</w:t>
            </w:r>
          </w:p>
        </w:tc>
        <w:tc>
          <w:tcPr>
            <w:tcW w:w="7752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030B9FE" w14:textId="77777777" w:rsidR="0036299D" w:rsidRDefault="0036299D" w:rsidP="00A82571">
            <w:pPr>
              <w:spacing w:before="60"/>
              <w:jc w:val="center"/>
              <w:rPr>
                <w:b/>
                <w:sz w:val="18"/>
              </w:rPr>
            </w:pPr>
            <w:r>
              <w:rPr>
                <w:b/>
                <w:sz w:val="32"/>
              </w:rPr>
              <w:t>IZVESTAJ O DEFEKTIMA (nastavak)</w:t>
            </w:r>
          </w:p>
        </w:tc>
      </w:tr>
      <w:tr w:rsidR="0036299D" w14:paraId="0271EFAB" w14:textId="77777777" w:rsidTr="00A82571">
        <w:trPr>
          <w:gridAfter w:val="1"/>
          <w:wAfter w:w="17" w:type="dxa"/>
        </w:trPr>
        <w:tc>
          <w:tcPr>
            <w:tcW w:w="35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811FF" w14:textId="77777777" w:rsidR="0036299D" w:rsidRDefault="0036299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Projekat: </w:t>
            </w:r>
            <w:r>
              <w:t>Poke Prodavnica</w:t>
            </w:r>
          </w:p>
        </w:tc>
        <w:tc>
          <w:tcPr>
            <w:tcW w:w="57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15C4" w14:textId="77777777" w:rsidR="0036299D" w:rsidRDefault="0036299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Dokument/proizvod: </w:t>
            </w:r>
            <w:r>
              <w:t>Veb aplikacija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AC78A" w14:textId="77777777" w:rsidR="0036299D" w:rsidRDefault="0036299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Strana:     </w:t>
            </w:r>
          </w:p>
          <w:p w14:paraId="1735B51E" w14:textId="0E5A4A8B" w:rsidR="0036299D" w:rsidRDefault="007F1CCB" w:rsidP="00A82571">
            <w:pPr>
              <w:rPr>
                <w:b/>
                <w:sz w:val="22"/>
              </w:rPr>
            </w:pPr>
            <w:r>
              <w:t>4</w:t>
            </w:r>
            <w:r w:rsidR="0036299D">
              <w:t xml:space="preserve"> </w:t>
            </w:r>
            <w:r w:rsidR="0036299D">
              <w:rPr>
                <w:b/>
                <w:sz w:val="22"/>
              </w:rPr>
              <w:t xml:space="preserve">Od </w:t>
            </w:r>
            <w:r w:rsidR="007314AF">
              <w:t>6</w:t>
            </w:r>
          </w:p>
        </w:tc>
      </w:tr>
      <w:tr w:rsidR="0036299D" w14:paraId="1D689168" w14:textId="77777777" w:rsidTr="00A82571">
        <w:trPr>
          <w:gridAfter w:val="1"/>
          <w:wAfter w:w="17" w:type="dxa"/>
        </w:trPr>
        <w:tc>
          <w:tcPr>
            <w:tcW w:w="10729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80431F2" w14:textId="77777777" w:rsidR="0036299D" w:rsidRDefault="0036299D" w:rsidP="00A82571">
            <w:pPr>
              <w:jc w:val="center"/>
              <w:rPr>
                <w:b/>
              </w:rPr>
            </w:pPr>
            <w:r>
              <w:rPr>
                <w:b/>
              </w:rPr>
              <w:t>Spisak defekata i otvorenih pitanja</w:t>
            </w:r>
          </w:p>
          <w:p w14:paraId="03FD09AB" w14:textId="77777777" w:rsidR="0036299D" w:rsidRDefault="0036299D" w:rsidP="00A82571">
            <w:pPr>
              <w:jc w:val="right"/>
              <w:rPr>
                <w:b/>
              </w:rPr>
            </w:pPr>
          </w:p>
        </w:tc>
      </w:tr>
      <w:tr w:rsidR="0036299D" w14:paraId="4B4AA226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F9F03AB" w14:textId="77777777" w:rsidR="0036299D" w:rsidRDefault="0036299D" w:rsidP="00A8257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5C9C80" w14:textId="77777777" w:rsidR="0036299D" w:rsidRDefault="0036299D" w:rsidP="00A8257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ECAB1F" w14:textId="77777777" w:rsidR="0036299D" w:rsidRDefault="0036299D" w:rsidP="00A8257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6DAF2E" w14:textId="77777777" w:rsidR="0036299D" w:rsidRDefault="0036299D" w:rsidP="00A8257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1E67FA1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BB3083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240D015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B7B7BD5" w14:textId="77777777" w:rsidR="0036299D" w:rsidRDefault="0036299D" w:rsidP="00A8257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6299D" w14:paraId="6CD49D7B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6BA22" w14:textId="74B81EEC" w:rsidR="0036299D" w:rsidRPr="0036299D" w:rsidRDefault="0036299D" w:rsidP="00A82571">
            <w:pPr>
              <w:ind w:left="-90" w:right="-108"/>
              <w:jc w:val="center"/>
              <w:rPr>
                <w:bCs/>
              </w:rPr>
            </w:pPr>
            <w:r w:rsidRPr="0036299D">
              <w:rPr>
                <w:bCs/>
              </w:rPr>
              <w:t>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DF5BCE" w14:textId="1D50E952" w:rsidR="0036299D" w:rsidRPr="0036299D" w:rsidRDefault="0036299D" w:rsidP="00A82571">
            <w:pPr>
              <w:ind w:left="-90" w:right="-108"/>
              <w:jc w:val="center"/>
              <w:rPr>
                <w:bCs/>
              </w:rPr>
            </w:pPr>
            <w:r w:rsidRPr="0036299D"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D1C32D" w14:textId="797593E7" w:rsidR="0036299D" w:rsidRPr="0036299D" w:rsidRDefault="003C74BD" w:rsidP="00A82571">
            <w:pPr>
              <w:rPr>
                <w:bCs/>
              </w:rPr>
            </w:pPr>
            <w:r w:rsidRPr="003C020F">
              <w:t>SSU_ocenjivanje_slicice</w:t>
            </w:r>
            <w:r>
              <w:t>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99148" w14:textId="5C8E1522" w:rsidR="0036299D" w:rsidRDefault="003C74BD" w:rsidP="00A82571">
            <w:pPr>
              <w:rPr>
                <w:b/>
              </w:rPr>
            </w:pPr>
            <w:r w:rsidRPr="00ED44B0">
              <w:t>Funkcionalnost prikaza sličica je nezavisna od fun</w:t>
            </w:r>
            <w:r>
              <w:t>kcionalnosti ocenivanja sličica i kao takva bi se trebala opisati u posebnom SSU dokumentu.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73B6B" w14:textId="224B14A6" w:rsidR="0036299D" w:rsidRPr="003C74BD" w:rsidRDefault="003C74BD" w:rsidP="00A82571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FF3D8D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94795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6BCE43" w14:textId="77777777" w:rsidR="0036299D" w:rsidRDefault="0036299D" w:rsidP="00A82571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1AFC3282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B4FFB" w14:textId="44CD8FA8" w:rsidR="003C74BD" w:rsidRP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780E26" w14:textId="0E228419" w:rsidR="003C74BD" w:rsidRP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3A9F6" w14:textId="264B44C7" w:rsidR="003C74BD" w:rsidRDefault="003C74BD" w:rsidP="003C74BD">
            <w:pPr>
              <w:rPr>
                <w:b/>
              </w:rPr>
            </w:pPr>
            <w:r w:rsidRPr="003C020F">
              <w:t>SSU_ocenjivanje_slicice</w:t>
            </w:r>
            <w:r>
              <w:t>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5C1A42" w14:textId="4F32803C" w:rsidR="003C74BD" w:rsidRDefault="003C74BD" w:rsidP="003C74BD">
            <w:pPr>
              <w:rPr>
                <w:b/>
              </w:rPr>
            </w:pPr>
            <w:r w:rsidRPr="00ED44B0">
              <w:t>Dugme “Pregled najpopulatnijih sličica” u</w:t>
            </w:r>
            <w:r>
              <w:t xml:space="preserve"> prototipu ima naziv “Najpopularnije karte”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8324A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E1255" w14:textId="3563DC47" w:rsidR="003C74BD" w:rsidRP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F20B5D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AAC961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3D41AAEB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A67C02" w14:textId="65BE2924" w:rsidR="003C74BD" w:rsidRPr="003C74BD" w:rsidRDefault="003C74BD" w:rsidP="003C74BD">
            <w:pPr>
              <w:ind w:right="-108"/>
              <w:rPr>
                <w:bCs/>
              </w:rPr>
            </w:pPr>
            <w:r w:rsidRPr="003C74BD">
              <w:rPr>
                <w:bCs/>
              </w:rPr>
              <w:t>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F031F8" w14:textId="4FFCECF2" w:rsidR="003C74BD" w:rsidRP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B9B762" w14:textId="1B46BB3C" w:rsidR="003C74BD" w:rsidRPr="003C020F" w:rsidRDefault="003C74BD" w:rsidP="003C74BD">
            <w:r w:rsidRPr="003C020F">
              <w:t>SSU_ocenjivanje_slicice</w:t>
            </w:r>
            <w:r>
              <w:t>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CFE99" w14:textId="46BC6CA0" w:rsidR="003C74BD" w:rsidRPr="004E03C9" w:rsidRDefault="003C74BD" w:rsidP="003C74BD">
            <w:pPr>
              <w:rPr>
                <w:b/>
                <w:lang w:val="fr-FR"/>
              </w:rPr>
            </w:pPr>
            <w:r w:rsidRPr="007C7C62">
              <w:rPr>
                <w:lang w:val="fr-FR"/>
              </w:rPr>
              <w:t>Na stranici sa prikazom n</w:t>
            </w:r>
            <w:r>
              <w:rPr>
                <w:lang w:val="fr-FR"/>
              </w:rPr>
              <w:t xml:space="preserve">ajpopularnijih karata nedostaje dugme </w:t>
            </w:r>
            <w:r w:rsidRPr="007C7C62">
              <w:rPr>
                <w:lang w:val="fr-FR"/>
              </w:rPr>
              <w:t>“</w:t>
            </w:r>
            <w:r>
              <w:rPr>
                <w:lang w:val="fr-FR"/>
              </w:rPr>
              <w:t>Pregled korpe</w:t>
            </w:r>
            <w:r w:rsidRPr="007C7C62">
              <w:rPr>
                <w:lang w:val="fr-FR"/>
              </w:rPr>
              <w:t>“</w:t>
            </w:r>
            <w:r>
              <w:rPr>
                <w:lang w:val="fr-FR"/>
              </w:rPr>
              <w:t>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7FFED0" w14:textId="07F9C609" w:rsidR="003C74BD" w:rsidRP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5F3321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3929FD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C72C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6AC7FF1D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CBA29C" w14:textId="250F421C" w:rsidR="003C74BD" w:rsidRP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A0634" w14:textId="32EA4220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CAFF6" w14:textId="68A686B9" w:rsidR="003C74BD" w:rsidRPr="003C020F" w:rsidRDefault="003C74BD" w:rsidP="003C74BD">
            <w:r w:rsidRPr="003C020F">
              <w:t>SSU_ocenjivanje_slicice</w:t>
            </w:r>
            <w:r>
              <w:t>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375D9E" w14:textId="091C340E" w:rsidR="003C74BD" w:rsidRPr="004E03C9" w:rsidRDefault="003C74BD" w:rsidP="003C74BD">
            <w:r>
              <w:rPr>
                <w:lang w:val="sr-Latn-BA"/>
              </w:rPr>
              <w:t>Nije jasno na koji način ocene „Lajkuj“ i „Dislajkuj“ dobijaju svoj numerički ekvivalent potreban za računanje srednje vrednosti ocene.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0F2395" w14:textId="578B4D09" w:rsid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4D2EA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C0EEE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C5BBF3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5354C24E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C06F46" w14:textId="1126A9CE" w:rsidR="003C74BD" w:rsidRP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9B6DB" w14:textId="2F1DCE25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8D516" w14:textId="532AE3E0" w:rsidR="003C74BD" w:rsidRPr="003C020F" w:rsidRDefault="003C74BD" w:rsidP="003C74BD">
            <w:r w:rsidRPr="003D2AFD">
              <w:t>SSU_dodavanje_i_uklanjanje_slicica.pdf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C38B8D" w14:textId="453D011C" w:rsidR="003C74BD" w:rsidRPr="004E03C9" w:rsidRDefault="003C74BD" w:rsidP="003C74BD">
            <w:r w:rsidRPr="003C020F">
              <w:t xml:space="preserve">Podnaslov </w:t>
            </w:r>
            <w:r>
              <w:t>“</w:t>
            </w:r>
            <w:r w:rsidRPr="003C020F">
              <w:t>Scenario popunjavanja ankete</w:t>
            </w:r>
            <w:r>
              <w:t xml:space="preserve">” </w:t>
            </w:r>
            <w:r w:rsidRPr="003C020F">
              <w:t>nema veze sa tekstom na koji se odno</w:t>
            </w:r>
            <w:r>
              <w:t>si.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D82E7" w14:textId="77777777" w:rsidR="003C74BD" w:rsidRDefault="003C74BD" w:rsidP="003C74B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23BA3A" w14:textId="3AD6490D" w:rsidR="003C74BD" w:rsidRP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C0289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A15D7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48BE1471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68391" w14:textId="7B4CECC8" w:rsidR="003C74BD" w:rsidRP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024179" w14:textId="57D16529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672BB" w14:textId="596AC0E3" w:rsidR="003C74BD" w:rsidRPr="003C020F" w:rsidRDefault="003C74BD" w:rsidP="003C74BD">
            <w:r w:rsidRPr="003D2AFD">
              <w:t>SSU_dodavanje_i_uklanjanje_slicica.pdf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BC5D7A" w14:textId="2696AC19" w:rsidR="003C74BD" w:rsidRPr="007C7C62" w:rsidRDefault="003C74BD" w:rsidP="003C74BD">
            <w:pPr>
              <w:rPr>
                <w:lang w:val="fr-FR"/>
              </w:rPr>
            </w:pPr>
            <w:r w:rsidRPr="00D51863">
              <w:rPr>
                <w:lang w:val="fr-FR"/>
              </w:rPr>
              <w:t xml:space="preserve">Nije definisano </w:t>
            </w:r>
            <w:r>
              <w:rPr>
                <w:lang w:val="sr-Latn-BA"/>
              </w:rPr>
              <w:t>šta se dešava nakon pritiskanja dugmeta „Dodaj u magacin“.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5B00BE" w14:textId="7D55094E" w:rsid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383053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A29593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5115CC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31ED826A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399FC6" w14:textId="01861932" w:rsid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B347F2" w14:textId="32477CB2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DBE0A9" w14:textId="7FB0E08A" w:rsidR="003C74BD" w:rsidRPr="003D2AFD" w:rsidRDefault="003C74BD" w:rsidP="003C74BD">
            <w:r w:rsidRPr="003D2AFD">
              <w:t>SSU_dodavanje_i_uklanjanje_slicica.pdf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4693C0" w14:textId="22348C98" w:rsidR="003C74BD" w:rsidRPr="007C7C62" w:rsidRDefault="003C74BD" w:rsidP="003C74BD">
            <w:pPr>
              <w:rPr>
                <w:lang w:val="fr-FR"/>
              </w:rPr>
            </w:pPr>
            <w:r>
              <w:rPr>
                <w:lang w:val="fr-FR"/>
              </w:rPr>
              <w:t>U prototipu se nalazi polje za unos popusta, kao i dugme za potvrdu istog. U SSU dokumentu se ovaj popust i njegova namena ne pominju.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9F1D38" w14:textId="339411CA" w:rsid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30B979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481F6A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E9F1C9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75739351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28CCE" w14:textId="5D592D33" w:rsid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F0B93D" w14:textId="632105D3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F436A" w14:textId="3C5FF118" w:rsidR="003C74BD" w:rsidRPr="003D2AFD" w:rsidRDefault="003C74BD" w:rsidP="003C74BD">
            <w:r w:rsidRPr="003D2AFD">
              <w:t>SSU_dodavanje_i_uklanjanje_slicica.pdf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9DC5A" w14:textId="33374477" w:rsidR="003C74BD" w:rsidRPr="004E03C9" w:rsidRDefault="003C74BD" w:rsidP="003C74BD">
            <w:r w:rsidRPr="00944F27">
              <w:t>Pri dodavanju nove kartice u sistem, način unosa slike kartice preko URL-a nije jasno def</w:t>
            </w:r>
            <w:r>
              <w:t xml:space="preserve">inisan izvor slike. </w:t>
            </w:r>
            <w:r w:rsidRPr="00944F27">
              <w:t>Da li navedni URL pripada sajtu koji je pod vlasni</w:t>
            </w:r>
            <w:r>
              <w:rPr>
                <w:lang w:val="sr-Latn-BA"/>
              </w:rPr>
              <w:t>štvom tim PSIDuck, ili predstavlja bilo koji URL na Internetu?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72DEF" w14:textId="54538FF4" w:rsid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9EE03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3CA7CD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E64F2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13F5B59F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78214F" w14:textId="68E60A63" w:rsid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A2A78C" w14:textId="35BC622A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26326" w14:textId="41F0BC6B" w:rsidR="003C74BD" w:rsidRPr="003D2AFD" w:rsidRDefault="003C74BD" w:rsidP="003C74BD">
            <w:r w:rsidRPr="003D2AFD">
              <w:t>SSU_dodavanje_i_uklanjanje_slicica.pdf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298FA" w14:textId="2D11661D" w:rsidR="003C74BD" w:rsidRPr="004E03C9" w:rsidRDefault="003C74BD" w:rsidP="003C74BD">
            <w:r w:rsidRPr="00944F27">
              <w:t xml:space="preserve">Privilegovani korisnik nema povratnu informaciju o tome da li je </w:t>
            </w:r>
            <w:r>
              <w:t>kartica</w:t>
            </w:r>
            <w:r w:rsidRPr="00944F27">
              <w:t xml:space="preserve"> usp</w:t>
            </w:r>
            <w:r>
              <w:t>ešno dodata.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35F13" w14:textId="77777777" w:rsidR="003C74BD" w:rsidRDefault="003C74BD" w:rsidP="003C74B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F334D7" w14:textId="5259CF96" w:rsidR="003C74BD" w:rsidRP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3F0D3F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EC0E83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0AE75FCB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5A2BF" w14:textId="2134C13F" w:rsid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E16DE6" w14:textId="6AE9033C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41FBB4" w14:textId="1A281549" w:rsidR="003C74BD" w:rsidRPr="003D2AFD" w:rsidRDefault="003C74BD" w:rsidP="003C74BD">
            <w:r w:rsidRPr="006A0BF5">
              <w:t>SSU_dodavanje_i_uklanjanje_slicica.pdf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1F87D" w14:textId="43081DF3" w:rsidR="003C74BD" w:rsidRPr="00944F27" w:rsidRDefault="003C74BD" w:rsidP="003C74BD">
            <w:r w:rsidRPr="00944F27">
              <w:t>Privilegovani korisnik nema povratnu informaciju o tome da li je</w:t>
            </w:r>
            <w:r>
              <w:t xml:space="preserve"> kartica</w:t>
            </w:r>
            <w:r w:rsidRPr="00944F27">
              <w:t xml:space="preserve"> usp</w:t>
            </w:r>
            <w:r>
              <w:t>ešno uklonjena.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6B3EC" w14:textId="77777777" w:rsidR="003C74BD" w:rsidRDefault="003C74BD" w:rsidP="003C74B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11669" w14:textId="2D6F72B7" w:rsidR="003C74BD" w:rsidRP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B5A466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07FE6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42115B7E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B6742D" w14:textId="3FE95E75" w:rsid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93AD6D" w14:textId="06857E40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710895" w14:textId="72A3AA0C" w:rsidR="003C74BD" w:rsidRPr="006A0BF5" w:rsidRDefault="003C74BD" w:rsidP="003C74BD">
            <w:r w:rsidRPr="006A0BF5">
              <w:t>SSU_dodavanje_i_uklanjanje_slicica.pdf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3421A" w14:textId="0F548D0F" w:rsidR="003C74BD" w:rsidRPr="00944F27" w:rsidRDefault="003C74BD" w:rsidP="003C74BD">
            <w:r w:rsidRPr="00FD04BB">
              <w:t xml:space="preserve">Situacija u kojoj kartice više </w:t>
            </w:r>
            <w:r>
              <w:t xml:space="preserve">nema </w:t>
            </w:r>
            <w:r w:rsidRPr="00FD04BB">
              <w:t>na stanju nije prikazna u pro</w:t>
            </w:r>
            <w:r>
              <w:t>totipu.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EBB097" w14:textId="17EB0563" w:rsid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E28631" w14:textId="77777777" w:rsidR="003C74BD" w:rsidRDefault="003C74BD" w:rsidP="003C74B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2F0E1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1F8A81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575B3887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DFACE" w14:textId="461D89F3" w:rsid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AB6A88" w14:textId="4C2F4B53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2B801" w14:textId="66CC3AE4" w:rsidR="003C74BD" w:rsidRPr="006A0BF5" w:rsidRDefault="003C74BD" w:rsidP="003C74BD">
            <w:r w:rsidRPr="006A0BF5">
              <w:t>SSU_dodavanje_i_uklanjanje_slicica.pdf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F9B49C" w14:textId="2A78BD65" w:rsidR="003C74BD" w:rsidRPr="00944F27" w:rsidRDefault="003C74BD" w:rsidP="003C74BD">
            <w:r w:rsidRPr="00FD04BB">
              <w:t>Nije definisano ponašanje sistema u slučaju da korisn</w:t>
            </w:r>
            <w:r>
              <w:t>ik dodaje novu karticu i u polje za URL unosi nevalidan URL.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2B1FE" w14:textId="77777777" w:rsidR="003C74BD" w:rsidRDefault="003C74BD" w:rsidP="003C74B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C337B6" w14:textId="73EAF5F7" w:rsid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3D242C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A18AEB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62935011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89E608" w14:textId="23266FD4" w:rsid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8B29" w14:textId="74A76BA7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C97DF5" w14:textId="3F49BBFD" w:rsidR="003C74BD" w:rsidRPr="006A0BF5" w:rsidRDefault="003C74BD" w:rsidP="003C74BD">
            <w:r w:rsidRPr="006A0BF5">
              <w:t>SSU_dodavanje_i_uklanjanje_slicica.pdf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20694" w14:textId="597295FE" w:rsidR="003C74BD" w:rsidRPr="00944F27" w:rsidRDefault="003C74BD" w:rsidP="003C74BD">
            <w:pPr>
              <w:tabs>
                <w:tab w:val="left" w:pos="1404"/>
              </w:tabs>
            </w:pPr>
            <w:r w:rsidRPr="006A0BF5">
              <w:t>Tok događaja 2.2.4 se odnosi na neuspešno dodavanje kartice, a u stavci 5. se potencira da ishod bude uspešno dodavanje kartice.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F34F29" w14:textId="02B1A3F1" w:rsid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3080E2" w14:textId="77777777" w:rsidR="003C74BD" w:rsidRDefault="003C74BD" w:rsidP="003C74B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CD1F4A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634C5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6DA710E1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8E68E" w14:textId="1269D32C" w:rsid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719CC5" w14:textId="7E709D57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7FA79" w14:textId="5F729668" w:rsidR="003C74BD" w:rsidRPr="006A0BF5" w:rsidRDefault="003C74BD" w:rsidP="003C74BD">
            <w:r>
              <w:rPr>
                <w:szCs w:val="22"/>
                <w:lang w:val="sr-Latn-RS" w:eastAsia="zh-CN"/>
              </w:rPr>
              <w:t>SSU_kupovina_slicice.pdf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70C3AE" w14:textId="4F144D53" w:rsidR="003C74BD" w:rsidRPr="00944F27" w:rsidRDefault="003C74BD" w:rsidP="003C74BD">
            <w:r>
              <w:rPr>
                <w:lang w:val="sr-Latn-RS" w:eastAsia="zh-CN"/>
              </w:rPr>
              <w:t>Naslovna strana – nekonzistentna upotreba ogoljene latinice.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FCE3E" w14:textId="77777777" w:rsidR="003C74BD" w:rsidRDefault="003C74BD" w:rsidP="003C74B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67E6CF" w14:textId="32163F72" w:rsid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0E5536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7D36F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  <w:tr w:rsidR="003C74BD" w14:paraId="74F654C4" w14:textId="77777777" w:rsidTr="0036299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5CEE8" w14:textId="3DBCC232" w:rsidR="003C74BD" w:rsidRDefault="003C74BD" w:rsidP="003C74BD">
            <w:pPr>
              <w:ind w:right="-108"/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4F58EB" w14:textId="3E7D1FE4" w:rsidR="003C74BD" w:rsidRDefault="003C74BD" w:rsidP="003C74B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329E1" w14:textId="4A010406" w:rsidR="003C74BD" w:rsidRPr="006A0BF5" w:rsidRDefault="003C74BD" w:rsidP="003C74BD">
            <w:r>
              <w:rPr>
                <w:szCs w:val="22"/>
                <w:lang w:val="sr-Latn-RS" w:eastAsia="zh-CN"/>
              </w:rPr>
              <w:t>SSU_kupovina_slicice.pdf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A75FB" w14:textId="58E74AB5" w:rsidR="003C74BD" w:rsidRPr="00944F27" w:rsidRDefault="003C74BD" w:rsidP="003C74BD">
            <w:r>
              <w:rPr>
                <w:szCs w:val="22"/>
                <w:lang w:val="sr-Latn-RS" w:eastAsia="zh-CN"/>
              </w:rPr>
              <w:t>Sadržaj i istorija izmena – nekonzistentna upotreba velikih i malih slova u naslovu.</w:t>
            </w:r>
          </w:p>
        </w:tc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CCDE7A" w14:textId="77777777" w:rsidR="003C74BD" w:rsidRDefault="003C74BD" w:rsidP="003C74B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7F9BF4" w14:textId="7C2642F5" w:rsidR="003C74BD" w:rsidRDefault="003C74BD" w:rsidP="003C74B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EAADE" w14:textId="77777777" w:rsidR="003C74BD" w:rsidRDefault="003C74BD" w:rsidP="003C74B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DEE93" w14:textId="77777777" w:rsidR="003C74BD" w:rsidRDefault="003C74BD" w:rsidP="003C74BD">
            <w:pPr>
              <w:ind w:left="-130" w:right="-108"/>
              <w:jc w:val="center"/>
              <w:rPr>
                <w:b/>
              </w:rPr>
            </w:pPr>
          </w:p>
        </w:tc>
      </w:tr>
    </w:tbl>
    <w:p w14:paraId="477AB3D2" w14:textId="688977A0" w:rsidR="004E03C9" w:rsidRDefault="004E03C9" w:rsidP="0036299D">
      <w:pPr>
        <w:pStyle w:val="BodyText"/>
        <w:rPr>
          <w:lang w:val="en-US"/>
        </w:rPr>
      </w:pPr>
    </w:p>
    <w:p w14:paraId="7CBF35B3" w14:textId="55BE8D4E" w:rsidR="004E03C9" w:rsidRDefault="004E03C9">
      <w:pPr>
        <w:rPr>
          <w:rFonts w:ascii="Arial" w:hAnsi="Arial"/>
        </w:rPr>
      </w:pPr>
    </w:p>
    <w:tbl>
      <w:tblPr>
        <w:tblW w:w="1074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1787"/>
        <w:gridCol w:w="362"/>
        <w:gridCol w:w="599"/>
        <w:gridCol w:w="4293"/>
        <w:gridCol w:w="926"/>
        <w:gridCol w:w="561"/>
        <w:gridCol w:w="141"/>
        <w:gridCol w:w="730"/>
        <w:gridCol w:w="502"/>
        <w:gridCol w:w="17"/>
      </w:tblGrid>
      <w:tr w:rsidR="0036299D" w14:paraId="51720FDC" w14:textId="77777777" w:rsidTr="00A82571">
        <w:trPr>
          <w:gridAfter w:val="1"/>
          <w:wAfter w:w="17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190E27F" w14:textId="6B325CC6" w:rsidR="0036299D" w:rsidRDefault="0036299D" w:rsidP="00A82571">
            <w:pPr>
              <w:rPr>
                <w:sz w:val="18"/>
              </w:rPr>
            </w:pPr>
            <w:r>
              <w:rPr>
                <w:b/>
                <w:sz w:val="14"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szCs w:val="32"/>
                <w:lang w:val="sr-Latn-RS"/>
              </w:rPr>
              <w:t xml:space="preserve">Programerski </w:t>
            </w:r>
            <w:r w:rsidR="00674A68">
              <w:rPr>
                <w:szCs w:val="32"/>
                <w:lang w:val="sr-Latn-RS"/>
              </w:rPr>
              <w:t>p</w:t>
            </w:r>
            <w:r>
              <w:rPr>
                <w:szCs w:val="32"/>
                <w:lang w:val="sr-Latn-RS"/>
              </w:rPr>
              <w:t>ioniri</w:t>
            </w:r>
          </w:p>
        </w:tc>
        <w:tc>
          <w:tcPr>
            <w:tcW w:w="7752" w:type="dxa"/>
            <w:gridSpan w:val="7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E4E0066" w14:textId="77777777" w:rsidR="0036299D" w:rsidRDefault="0036299D" w:rsidP="00A82571">
            <w:pPr>
              <w:spacing w:before="60"/>
              <w:jc w:val="center"/>
              <w:rPr>
                <w:b/>
                <w:sz w:val="18"/>
              </w:rPr>
            </w:pPr>
            <w:r>
              <w:rPr>
                <w:b/>
                <w:sz w:val="32"/>
              </w:rPr>
              <w:t>IZVESTAJ O DEFEKTIMA (nastavak)</w:t>
            </w:r>
          </w:p>
        </w:tc>
      </w:tr>
      <w:tr w:rsidR="0036299D" w14:paraId="1CD60CC6" w14:textId="77777777" w:rsidTr="00A82571">
        <w:trPr>
          <w:gridAfter w:val="1"/>
          <w:wAfter w:w="17" w:type="dxa"/>
        </w:trPr>
        <w:tc>
          <w:tcPr>
            <w:tcW w:w="35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75DB7" w14:textId="77777777" w:rsidR="0036299D" w:rsidRDefault="0036299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Projekat: </w:t>
            </w:r>
            <w:r>
              <w:t>Poke Prodavnica</w:t>
            </w:r>
          </w:p>
        </w:tc>
        <w:tc>
          <w:tcPr>
            <w:tcW w:w="5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2F373" w14:textId="77777777" w:rsidR="0036299D" w:rsidRDefault="0036299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Dokument/proizvod: </w:t>
            </w:r>
            <w:r>
              <w:t>Veb aplikacija</w:t>
            </w:r>
          </w:p>
        </w:tc>
        <w:tc>
          <w:tcPr>
            <w:tcW w:w="1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23E92" w14:textId="77777777" w:rsidR="0036299D" w:rsidRDefault="0036299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Strana:     </w:t>
            </w:r>
          </w:p>
          <w:p w14:paraId="3E173EEE" w14:textId="3C0BB2B8" w:rsidR="0036299D" w:rsidRDefault="007314AF" w:rsidP="00A82571">
            <w:pPr>
              <w:rPr>
                <w:b/>
                <w:sz w:val="22"/>
              </w:rPr>
            </w:pPr>
            <w:r>
              <w:t>5</w:t>
            </w:r>
            <w:r w:rsidR="0036299D">
              <w:t xml:space="preserve"> </w:t>
            </w:r>
            <w:r w:rsidR="0036299D">
              <w:rPr>
                <w:b/>
                <w:sz w:val="22"/>
              </w:rPr>
              <w:t xml:space="preserve">Od </w:t>
            </w:r>
            <w:r>
              <w:rPr>
                <w:bCs/>
                <w:sz w:val="22"/>
              </w:rPr>
              <w:t>6</w:t>
            </w:r>
          </w:p>
        </w:tc>
      </w:tr>
      <w:tr w:rsidR="0036299D" w14:paraId="24B4EDCC" w14:textId="77777777" w:rsidTr="00A82571">
        <w:trPr>
          <w:gridAfter w:val="1"/>
          <w:wAfter w:w="17" w:type="dxa"/>
        </w:trPr>
        <w:tc>
          <w:tcPr>
            <w:tcW w:w="1072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B4D960" w14:textId="77777777" w:rsidR="0036299D" w:rsidRDefault="0036299D" w:rsidP="00A82571">
            <w:pPr>
              <w:jc w:val="center"/>
              <w:rPr>
                <w:b/>
              </w:rPr>
            </w:pPr>
            <w:r>
              <w:rPr>
                <w:b/>
              </w:rPr>
              <w:t>Spisak defekata i otvorenih pitanja</w:t>
            </w:r>
          </w:p>
          <w:p w14:paraId="670422B8" w14:textId="77777777" w:rsidR="0036299D" w:rsidRDefault="0036299D" w:rsidP="00A82571">
            <w:pPr>
              <w:jc w:val="right"/>
              <w:rPr>
                <w:b/>
              </w:rPr>
            </w:pPr>
          </w:p>
        </w:tc>
      </w:tr>
      <w:tr w:rsidR="0036299D" w14:paraId="1C3C57DD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1375BD" w14:textId="77777777" w:rsidR="0036299D" w:rsidRDefault="0036299D" w:rsidP="00A8257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198AA34" w14:textId="77777777" w:rsidR="0036299D" w:rsidRDefault="0036299D" w:rsidP="00A8257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C65EDC" w14:textId="77777777" w:rsidR="0036299D" w:rsidRDefault="0036299D" w:rsidP="00A8257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32132F" w14:textId="77777777" w:rsidR="0036299D" w:rsidRDefault="0036299D" w:rsidP="00A8257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516D641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8264FE8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D45E63" w14:textId="77777777" w:rsidR="0036299D" w:rsidRDefault="0036299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E35AD0A" w14:textId="77777777" w:rsidR="0036299D" w:rsidRDefault="0036299D" w:rsidP="00A8257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3137D" w14:paraId="651CC33F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47CCA" w14:textId="01CEC0E1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42AD9" w14:textId="782E5A26" w:rsidR="0003137D" w:rsidRP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C9C07" w14:textId="2263844D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SSU_kupovina_slicice.pdf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EA802D" w14:textId="16CCC20B" w:rsidR="0003137D" w:rsidRPr="003C74BD" w:rsidRDefault="0003137D" w:rsidP="0003137D">
            <w:pPr>
              <w:rPr>
                <w:b/>
              </w:rPr>
            </w:pPr>
            <w:r>
              <w:rPr>
                <w:szCs w:val="21"/>
                <w:lang w:val="sr-Latn-RS" w:eastAsia="zh-CN"/>
              </w:rPr>
              <w:t>Sadržaj – kod “Otvorena pitanja” fali razmak.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440AB2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B5264" w14:textId="4B36A64F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748664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548FC8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1ACF57C1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61356D" w14:textId="2B452D0C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B6ABF" w14:textId="25456236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42F" w14:textId="5ED74B5F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SSU_kupovina_slicice.pdf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151F" w14:textId="483CEEBF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Sadržaj – nekonzistentna upotreba podebljanih i običnih slova.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261E74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B19F6" w14:textId="0A970CDB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CFD9B1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F47BA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1D193BE4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9B4899" w14:textId="5C491E28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3D0D3E" w14:textId="71D57593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31E070" w14:textId="04736DB5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SSU_kupovina_slicice.pdf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7BE527" w14:textId="649FEB8D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Kroz ceo dokument je prisutna naizmenična upotreba ogoljene i obične latinice.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12F96A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71A45" w14:textId="5FD4DB7D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B79CD6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89A6E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2E1A2945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B2DF65" w14:textId="129A3145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3126F2" w14:textId="250C7EF1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FD220" w14:textId="5B446556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SSU_kupovina_slicice.pdf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1D0904" w14:textId="661C7C14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Tačka 2.2 – nedovoljno detaljna specifikacija postupka kupovine sličice koji je pravilno definisan u Projekat_verzija1 (nije navedeno da je neophodno kliknuti na sličicu, pa je dodati u korpu, kao ni da se prvo mora kliknuti korpa pa „Nastavite sa plaćanjem“ pa tek onda uneti podatke).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ADCD" w14:textId="12110B3E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EB7906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8EB611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90AD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334DC09E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B9142" w14:textId="5E22C233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607F1E" w14:textId="6B6EA4D0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9A28D" w14:textId="69F07100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SSU_kupovina_slicice.pdf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DDD06A" w14:textId="6DD0EEC5" w:rsidR="0003137D" w:rsidRPr="003C74BD" w:rsidRDefault="0003137D" w:rsidP="0003137D">
            <w:pPr>
              <w:rPr>
                <w:bCs/>
              </w:rPr>
            </w:pPr>
            <w:r>
              <w:rPr>
                <w:lang w:val="sr-Latn-RS" w:eastAsia="zh-CN"/>
              </w:rPr>
              <w:t>Fali alternativni tok događaja – šta se desi ako je neko polje nepopunjeno ili nekorektno popunjeno?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916081" w14:textId="32E8F67B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300138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B7857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487E3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781CAA91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F29D1" w14:textId="51A487B1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1412DE" w14:textId="0EB5A16C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247D40" w14:textId="5D4A5993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SSU_kupovina_slicice.pdf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E5FFB5" w14:textId="04D4C477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Potencijalna permutacija redosleda akcija 2.2.4, 2.2.5 i 2.2.6 (trebalo bi da korisnik prvo unosi podatke, bira način plaćanja, sistem proverava da li je odabran način plaćanja i koji i na kraju da sistem prikazuje unete podatke).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8F752D" w14:textId="2E44A5ED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F48EA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ED25BA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D3FFD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0367B00A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22CBC" w14:textId="1D957D70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ADDA6" w14:textId="13E66162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C6005D" w14:textId="085B4F59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SSU_kupovina_slicice.pdf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08BCE2" w14:textId="7181BA28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Nije navedeno da kad se sličica doda u korpu ona biva izbačena iz prodavnice, a ovo je specifikovano u Projekat_verzija1 (to treba dodati u odeljak „Posledice“).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4326C9" w14:textId="33DA8387" w:rsidR="0003137D" w:rsidRPr="0003137D" w:rsidRDefault="0003137D" w:rsidP="0003137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3AA16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0E942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14597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1E3A73AC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F9D2A" w14:textId="3468596D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D2CD2" w14:textId="083295AA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9D68F4" w14:textId="31FFAEDF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checkout.html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02B6F" w14:textId="18CF81D3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Ne postoji opcija odabira načina plaćanja, a ova akcija je specifikovana u SSU_kupovina_slicice.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1F3684" w14:textId="60F494BB" w:rsidR="0003137D" w:rsidRPr="0003137D" w:rsidRDefault="0003137D" w:rsidP="0003137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B1CBA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09DCF2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6DED6F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7015631A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22E17" w14:textId="6F98420F" w:rsidR="0003137D" w:rsidRP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3F0DF5" w14:textId="17A462EB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075589" w14:textId="38E47AED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checkout.html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69210B" w14:textId="6BB447B4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Sistem ne prikazuje unete podatke (kad se pritisne dugme „Nastavi“, već vraća korisnika na početnu stranu), a ova akcija je specifikovana u SSU_kupovina_slicice.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56647" w14:textId="21FAADBE" w:rsidR="0003137D" w:rsidRPr="0003137D" w:rsidRDefault="0003137D" w:rsidP="0003137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1B656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4D0DE3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1A6EB1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07EF32EB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E85FBA" w14:textId="75AC0BBA" w:rsidR="0003137D" w:rsidRP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AD4433" w14:textId="187381C7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1E4C5F" w14:textId="304CAEBD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SSU_promena_cene_slicice.pdf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6484F2" w14:textId="7E2FAC3D" w:rsidR="0003137D" w:rsidRPr="003C74BD" w:rsidRDefault="0003137D" w:rsidP="0003137D">
            <w:pPr>
              <w:rPr>
                <w:b/>
              </w:rPr>
            </w:pPr>
            <w:r>
              <w:rPr>
                <w:szCs w:val="21"/>
                <w:lang w:val="sr-Latn-RS" w:eastAsia="zh-CN"/>
              </w:rPr>
              <w:t>Sadržaj – kod “Otvorena pitanja” fali razmak.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4D06BC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85DCD" w14:textId="28E80367" w:rsidR="0003137D" w:rsidRPr="0003137D" w:rsidRDefault="0003137D" w:rsidP="0003137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032C8E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12E70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0976BA5F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AB8018" w14:textId="28A7345D" w:rsidR="0003137D" w:rsidRP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5DE30C" w14:textId="60D96A3C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C2FE5" w14:textId="5CCCBBC4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SSU_promena_cene_slicice.pdf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262EF8" w14:textId="0BCB10C2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Sadržaj – nekonzistentna upotreba podebljanih i običnih slova.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E4C492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60521" w14:textId="1A808804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0FB8FF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9120F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690446F7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0023C" w14:textId="3203DE03" w:rsidR="0003137D" w:rsidRP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029814" w14:textId="0FCD62C8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9120C5" w14:textId="354C42B8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SSU_promena_cene_slicice.pdf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A2CF74" w14:textId="084E97E7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Sadržaj i istorija izmena – nekonzistentna upotreba velikih i malih slova u naslovu.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FD5D38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E2EF8" w14:textId="4FEEB42E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CC339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A4775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4EC808DA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85A2F9" w14:textId="265CB2C1" w:rsidR="0003137D" w:rsidRP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CA27F5" w14:textId="5553441C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BEBB8" w14:textId="49A851A1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SSU_promena_cene_slicice.pdf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EECA7" w14:textId="4A263FF3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Kroz ceo dokument je prisutna naizmenična upotreba ogoljene i obične latinice.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99158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19AC2C" w14:textId="1383216E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EC73D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E2BEE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6CADB9CC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97F064" w14:textId="0355D44C" w:rsidR="0003137D" w:rsidRP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EE1694" w14:textId="7668BB83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50070" w14:textId="37F5C638" w:rsidR="0003137D" w:rsidRDefault="0003137D" w:rsidP="0003137D">
            <w:pPr>
              <w:rPr>
                <w:szCs w:val="22"/>
                <w:lang w:val="sr-Latn-RS" w:eastAsia="zh-CN"/>
              </w:rPr>
            </w:pPr>
            <w:r>
              <w:rPr>
                <w:szCs w:val="22"/>
                <w:lang w:val="sr-Latn-RS" w:eastAsia="zh-CN"/>
              </w:rPr>
              <w:t>SSU_promena_cene_slicice.pdf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4E85E7" w14:textId="28FA6387" w:rsidR="0003137D" w:rsidRDefault="0003137D" w:rsidP="0003137D">
            <w:pPr>
              <w:rPr>
                <w:lang w:val="sr-Latn-RS" w:eastAsia="zh-CN"/>
              </w:rPr>
            </w:pPr>
            <w:r>
              <w:rPr>
                <w:lang w:val="sr-Latn-RS" w:eastAsia="zh-CN"/>
              </w:rPr>
              <w:t>Tačka 2.2.1 neispravna rečenica „</w:t>
            </w:r>
            <w:r>
              <w:rPr>
                <w:lang w:eastAsia="zh-CN"/>
              </w:rPr>
              <w:t>Moderator se loguje se na sajt kao moderator”.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3D81E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6D1A3" w14:textId="6443B931" w:rsidR="0003137D" w:rsidRDefault="0003137D" w:rsidP="0003137D">
            <w:pPr>
              <w:ind w:left="-113" w:right="-48"/>
              <w:jc w:val="center"/>
              <w:rPr>
                <w:lang w:val="sr-Latn-RS" w:eastAsia="zh-CN"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532C7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9F0F4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14:paraId="14D78437" w14:textId="77777777" w:rsidTr="003C74B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7E011" w14:textId="63120CB6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BEEA0" w14:textId="1421F7E3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E531A" w14:textId="6AC2297C" w:rsidR="0003137D" w:rsidRDefault="0003137D" w:rsidP="0003137D">
            <w:pPr>
              <w:rPr>
                <w:szCs w:val="22"/>
                <w:lang w:val="sr-Latn-RS" w:eastAsia="zh-CN"/>
              </w:rPr>
            </w:pPr>
            <w:r>
              <w:rPr>
                <w:szCs w:val="22"/>
                <w:lang w:val="sr-Latn-RS" w:eastAsia="zh-CN"/>
              </w:rPr>
              <w:t>card_details.html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270AA0" w14:textId="28C90571" w:rsidR="0003137D" w:rsidRDefault="0003137D" w:rsidP="0003137D">
            <w:pPr>
              <w:rPr>
                <w:lang w:val="sr-Latn-RS" w:eastAsia="zh-CN"/>
              </w:rPr>
            </w:pPr>
            <w:r>
              <w:rPr>
                <w:lang w:val="sr-Latn-RS" w:eastAsia="zh-CN"/>
              </w:rPr>
              <w:t>Ne postoji polje za promenu cene sličice, a trebalo bi, jer je navedeno u SSU_promena_cene_slicice.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CF7178" w14:textId="15246EA9" w:rsidR="0003137D" w:rsidRPr="0003137D" w:rsidRDefault="0003137D" w:rsidP="0003137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0DE2A" w14:textId="77777777" w:rsidR="0003137D" w:rsidRDefault="0003137D" w:rsidP="0003137D">
            <w:pPr>
              <w:ind w:left="-113" w:right="-48"/>
              <w:jc w:val="center"/>
              <w:rPr>
                <w:lang w:val="sr-Latn-RS" w:eastAsia="zh-CN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B55E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15B543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</w:tbl>
    <w:p w14:paraId="3E911744" w14:textId="1A7264D1" w:rsidR="0003137D" w:rsidRPr="004E03C9" w:rsidRDefault="004E03C9" w:rsidP="004E03C9">
      <w:pPr>
        <w:rPr>
          <w:rFonts w:ascii="Arial" w:hAnsi="Arial"/>
        </w:rPr>
      </w:pPr>
      <w:r>
        <w:br w:type="page"/>
      </w:r>
    </w:p>
    <w:tbl>
      <w:tblPr>
        <w:tblW w:w="1074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1787"/>
        <w:gridCol w:w="362"/>
        <w:gridCol w:w="599"/>
        <w:gridCol w:w="4293"/>
        <w:gridCol w:w="926"/>
        <w:gridCol w:w="561"/>
        <w:gridCol w:w="141"/>
        <w:gridCol w:w="730"/>
        <w:gridCol w:w="502"/>
        <w:gridCol w:w="17"/>
      </w:tblGrid>
      <w:tr w:rsidR="0003137D" w14:paraId="04FA1DB0" w14:textId="77777777" w:rsidTr="00A82571">
        <w:trPr>
          <w:gridAfter w:val="1"/>
          <w:wAfter w:w="17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753B53B" w14:textId="4AB34C22" w:rsidR="0003137D" w:rsidRDefault="0003137D" w:rsidP="00A82571">
            <w:pPr>
              <w:rPr>
                <w:sz w:val="18"/>
              </w:rPr>
            </w:pPr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>
              <w:rPr>
                <w:szCs w:val="32"/>
                <w:lang w:val="sr-Latn-RS"/>
              </w:rPr>
              <w:t xml:space="preserve">Programerski </w:t>
            </w:r>
            <w:r w:rsidR="00674A68">
              <w:rPr>
                <w:szCs w:val="32"/>
                <w:lang w:val="sr-Latn-RS"/>
              </w:rPr>
              <w:t>p</w:t>
            </w:r>
            <w:r>
              <w:rPr>
                <w:szCs w:val="32"/>
                <w:lang w:val="sr-Latn-RS"/>
              </w:rPr>
              <w:t>ioniri</w:t>
            </w:r>
          </w:p>
        </w:tc>
        <w:tc>
          <w:tcPr>
            <w:tcW w:w="7752" w:type="dxa"/>
            <w:gridSpan w:val="7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15C8228" w14:textId="77777777" w:rsidR="0003137D" w:rsidRDefault="0003137D" w:rsidP="00A82571">
            <w:pPr>
              <w:spacing w:before="60"/>
              <w:jc w:val="center"/>
              <w:rPr>
                <w:b/>
                <w:sz w:val="18"/>
              </w:rPr>
            </w:pPr>
            <w:r>
              <w:rPr>
                <w:b/>
                <w:sz w:val="32"/>
              </w:rPr>
              <w:t>IZVESTAJ O DEFEKTIMA (nastavak)</w:t>
            </w:r>
          </w:p>
        </w:tc>
      </w:tr>
      <w:tr w:rsidR="0003137D" w14:paraId="7B84C06F" w14:textId="77777777" w:rsidTr="00A82571">
        <w:trPr>
          <w:gridAfter w:val="1"/>
          <w:wAfter w:w="17" w:type="dxa"/>
        </w:trPr>
        <w:tc>
          <w:tcPr>
            <w:tcW w:w="35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1A4CF" w14:textId="77777777" w:rsidR="0003137D" w:rsidRDefault="0003137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Projekat: </w:t>
            </w:r>
            <w:r>
              <w:t>Poke Prodavnica</w:t>
            </w:r>
          </w:p>
        </w:tc>
        <w:tc>
          <w:tcPr>
            <w:tcW w:w="5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C51B1" w14:textId="77777777" w:rsidR="0003137D" w:rsidRDefault="0003137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Dokument/proizvod: </w:t>
            </w:r>
            <w:r>
              <w:t>Veb aplikacija</w:t>
            </w:r>
          </w:p>
        </w:tc>
        <w:tc>
          <w:tcPr>
            <w:tcW w:w="1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6F1DB" w14:textId="77777777" w:rsidR="0003137D" w:rsidRDefault="0003137D" w:rsidP="00A825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Strana:     </w:t>
            </w:r>
          </w:p>
          <w:p w14:paraId="20B93075" w14:textId="6F924D5E" w:rsidR="0003137D" w:rsidRDefault="007314AF" w:rsidP="00A82571">
            <w:pPr>
              <w:rPr>
                <w:b/>
                <w:sz w:val="22"/>
              </w:rPr>
            </w:pPr>
            <w:r>
              <w:t>6</w:t>
            </w:r>
            <w:r w:rsidR="0003137D">
              <w:t xml:space="preserve"> </w:t>
            </w:r>
            <w:r w:rsidR="0003137D">
              <w:rPr>
                <w:b/>
                <w:sz w:val="22"/>
              </w:rPr>
              <w:t xml:space="preserve">Od </w:t>
            </w:r>
            <w:r>
              <w:t>6</w:t>
            </w:r>
          </w:p>
        </w:tc>
      </w:tr>
      <w:tr w:rsidR="0003137D" w14:paraId="6E6616BA" w14:textId="77777777" w:rsidTr="00A82571">
        <w:trPr>
          <w:gridAfter w:val="1"/>
          <w:wAfter w:w="17" w:type="dxa"/>
        </w:trPr>
        <w:tc>
          <w:tcPr>
            <w:tcW w:w="1072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D74A8D" w14:textId="77777777" w:rsidR="0003137D" w:rsidRDefault="0003137D" w:rsidP="00A82571">
            <w:pPr>
              <w:jc w:val="center"/>
              <w:rPr>
                <w:b/>
              </w:rPr>
            </w:pPr>
            <w:r>
              <w:rPr>
                <w:b/>
              </w:rPr>
              <w:t>Spisak defekata i otvorenih pitanja</w:t>
            </w:r>
          </w:p>
          <w:p w14:paraId="1453D02D" w14:textId="77777777" w:rsidR="0003137D" w:rsidRDefault="0003137D" w:rsidP="00A82571">
            <w:pPr>
              <w:jc w:val="right"/>
              <w:rPr>
                <w:b/>
              </w:rPr>
            </w:pPr>
          </w:p>
        </w:tc>
      </w:tr>
      <w:tr w:rsidR="0003137D" w14:paraId="73EF0643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D82C93E" w14:textId="77777777" w:rsidR="0003137D" w:rsidRDefault="0003137D" w:rsidP="00A8257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D6F2A1C" w14:textId="77777777" w:rsidR="0003137D" w:rsidRDefault="0003137D" w:rsidP="00A8257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CAF652A" w14:textId="77777777" w:rsidR="0003137D" w:rsidRDefault="0003137D" w:rsidP="00A8257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C8D2CC" w14:textId="77777777" w:rsidR="0003137D" w:rsidRDefault="0003137D" w:rsidP="00A8257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64BD472" w14:textId="77777777" w:rsidR="0003137D" w:rsidRDefault="0003137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21E851" w14:textId="77777777" w:rsidR="0003137D" w:rsidRDefault="0003137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DDA292B" w14:textId="77777777" w:rsidR="0003137D" w:rsidRDefault="0003137D" w:rsidP="00A8257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6A23E0" w14:textId="77777777" w:rsidR="0003137D" w:rsidRDefault="0003137D" w:rsidP="00A8257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3137D" w:rsidRPr="003C74BD" w14:paraId="329E7134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D039E4" w14:textId="38A3702D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BBEA" w14:textId="77777777" w:rsidR="0003137D" w:rsidRP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AE2E9" w14:textId="02719E3F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SSU_promena_cene_slicice.pdf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FFBDB" w14:textId="190EC5EA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U Projekat_verzija1 je naglašeno da promenu cenu sličice mogu obavljati i moderator i administrator. Međutim, u SSU_promena_cene_slicice je navedeno da se korisnik prijavljuje na sistem kao moderator (fali administrator) kako bi obavio promenu cene sličice.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DDA07" w14:textId="3F07F99D" w:rsidR="0003137D" w:rsidRPr="0003137D" w:rsidRDefault="0003137D" w:rsidP="0003137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1ED60" w14:textId="659B29DC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2C4381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69E95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:rsidRPr="003C74BD" w14:paraId="2551010D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699EC7" w14:textId="151699E4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FCE554" w14:textId="77777777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F6815C" w14:textId="69E308C2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SSU_promena_cene_slicice.pdf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CD88F3" w14:textId="2594D9F0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Trebalo bi da postoje dva toka događaja: kada moderator ili administrator dodaju popust ili kada menjaju samu cenu sličice.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CD04" w14:textId="2FFFD474" w:rsidR="0003137D" w:rsidRPr="0003137D" w:rsidRDefault="0003137D" w:rsidP="0003137D">
            <w:pPr>
              <w:ind w:left="-113" w:right="-48"/>
              <w:jc w:val="center"/>
              <w:rPr>
                <w:bCs/>
              </w:rPr>
            </w:pPr>
            <w:r w:rsidRPr="0003137D">
              <w:rPr>
                <w:bCs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4B3F2" w14:textId="04862682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2C2D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03729F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:rsidRPr="003C74BD" w14:paraId="1B158C92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2078C" w14:textId="14A8A75A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845B2" w14:textId="77777777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66B494" w14:textId="70393766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SSU_sortiranje_slicica.pdf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2A4F6F" w14:textId="07A9AECE" w:rsidR="0003137D" w:rsidRPr="003C74BD" w:rsidRDefault="0003137D" w:rsidP="0003137D">
            <w:pPr>
              <w:rPr>
                <w:b/>
              </w:rPr>
            </w:pPr>
            <w:r>
              <w:rPr>
                <w:szCs w:val="21"/>
                <w:lang w:val="sr-Latn-RS" w:eastAsia="zh-CN"/>
              </w:rPr>
              <w:t>Sadržaj – kod “Otvorena pitanja” fali razmak.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361B9B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DF1AF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DA177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E8125F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:rsidRPr="003C74BD" w14:paraId="63DF7CF2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BE9083" w14:textId="7D684F46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AB267" w14:textId="77777777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5AF7D4" w14:textId="0761D044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SSU_sortiranje_slicica.pdf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254C2" w14:textId="0E11ADAF" w:rsidR="0003137D" w:rsidRPr="003C74BD" w:rsidRDefault="0003137D" w:rsidP="0003137D">
            <w:pPr>
              <w:rPr>
                <w:b/>
              </w:rPr>
            </w:pPr>
            <w:r>
              <w:rPr>
                <w:lang w:val="sr-Latn-RS" w:eastAsia="zh-CN"/>
              </w:rPr>
              <w:t>Sadržaj – nekonzistentna upotreba podebljanih i običnih slova.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DA8105" w14:textId="57A2E64B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94A841" w14:textId="6D4F0E8F" w:rsidR="0003137D" w:rsidRPr="0003137D" w:rsidRDefault="0003137D" w:rsidP="0003137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7C729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707258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:rsidRPr="003C74BD" w14:paraId="21E13AC1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C94E19" w14:textId="7F89D41C" w:rsidR="0003137D" w:rsidRPr="003C74B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5C410" w14:textId="77777777" w:rsidR="0003137D" w:rsidRPr="003C74BD" w:rsidRDefault="0003137D" w:rsidP="0003137D">
            <w:pPr>
              <w:ind w:left="-90" w:right="-108"/>
              <w:jc w:val="center"/>
              <w:rPr>
                <w:b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F6F62" w14:textId="0BA42E5C" w:rsidR="0003137D" w:rsidRPr="003C74BD" w:rsidRDefault="0003137D" w:rsidP="0003137D">
            <w:pPr>
              <w:rPr>
                <w:b/>
              </w:rPr>
            </w:pPr>
            <w:r>
              <w:rPr>
                <w:szCs w:val="22"/>
                <w:lang w:val="sr-Latn-RS" w:eastAsia="zh-CN"/>
              </w:rPr>
              <w:t>SSU_sortiranje_slicica.pdf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60C6B7" w14:textId="6DAC935B" w:rsidR="0003137D" w:rsidRPr="003C74BD" w:rsidRDefault="0003137D" w:rsidP="0003137D">
            <w:pPr>
              <w:rPr>
                <w:bCs/>
              </w:rPr>
            </w:pPr>
            <w:r>
              <w:rPr>
                <w:szCs w:val="22"/>
                <w:lang w:val="sr-Latn-RS" w:eastAsia="zh-CN"/>
              </w:rPr>
              <w:t>Sadržaj i istorija izmena – nekonzistentna upotreba velikih i malih slova u naslovu.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B4123A" w14:textId="14A6A209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C1A4E" w14:textId="7AC5E31C" w:rsidR="0003137D" w:rsidRPr="0003137D" w:rsidRDefault="0003137D" w:rsidP="0003137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9F701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5C4F2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:rsidRPr="003C74BD" w14:paraId="28C93C2B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89D15" w14:textId="3BB9BF17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F2625" w14:textId="6993A81D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7020D" w14:textId="76C9897C" w:rsidR="0003137D" w:rsidRDefault="0003137D" w:rsidP="0003137D">
            <w:pPr>
              <w:jc w:val="center"/>
              <w:rPr>
                <w:szCs w:val="22"/>
                <w:lang w:val="sr-Latn-RS" w:eastAsia="zh-CN"/>
              </w:rPr>
            </w:pPr>
            <w:r>
              <w:rPr>
                <w:lang w:val="sr-Latn-RS" w:eastAsia="zh-CN"/>
              </w:rPr>
              <w:t>index.html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F697CB" w14:textId="2989552C" w:rsidR="0003137D" w:rsidRDefault="0003137D" w:rsidP="0003137D">
            <w:pPr>
              <w:rPr>
                <w:szCs w:val="22"/>
                <w:lang w:val="sr-Latn-RS" w:eastAsia="zh-CN"/>
              </w:rPr>
            </w:pPr>
            <w:r>
              <w:rPr>
                <w:lang w:val="sr-Latn-RS" w:eastAsia="zh-CN"/>
              </w:rPr>
              <w:t>U Projekat_verzija1 je specifikovano da se sortiranje može vršiti po oceni, imenu i ceni, i to rastuće ili opadajuće, međutim nije omogućeno sortiranje po oceni.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2A3651" w14:textId="11803394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7286A9" w14:textId="77777777" w:rsidR="0003137D" w:rsidRDefault="0003137D" w:rsidP="0003137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4D4F1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89E955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:rsidRPr="003C74BD" w14:paraId="2FC3A5D8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E4885F" w14:textId="6172B63C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08759" w14:textId="3986432B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504D9" w14:textId="2CAC4B7D" w:rsidR="0003137D" w:rsidRDefault="0003137D" w:rsidP="0003137D">
            <w:pPr>
              <w:rPr>
                <w:szCs w:val="22"/>
                <w:lang w:val="sr-Latn-RS" w:eastAsia="zh-CN"/>
              </w:rPr>
            </w:pPr>
            <w:r>
              <w:rPr>
                <w:lang w:val="sr-Latn-RS" w:eastAsia="zh-CN"/>
              </w:rPr>
              <w:t>index.html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7D66C" w14:textId="14954ABC" w:rsidR="0003137D" w:rsidRDefault="0003137D" w:rsidP="0003137D">
            <w:pPr>
              <w:rPr>
                <w:szCs w:val="22"/>
                <w:lang w:val="sr-Latn-RS" w:eastAsia="zh-CN"/>
              </w:rPr>
            </w:pPr>
            <w:r>
              <w:rPr>
                <w:lang w:val="sr-Latn-RS" w:eastAsia="zh-CN"/>
              </w:rPr>
              <w:t>Nije implementirano sortiranje.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9B2B2" w14:textId="7E47669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18C0" w14:textId="77777777" w:rsidR="0003137D" w:rsidRDefault="0003137D" w:rsidP="0003137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75F87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58BFD1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:rsidRPr="003C74BD" w14:paraId="6A815014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278F7F" w14:textId="620CB806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B8B86D" w14:textId="0349859E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004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881DC5" w14:textId="68785A4F" w:rsidR="0003137D" w:rsidRDefault="0003137D" w:rsidP="0003137D">
            <w:pPr>
              <w:rPr>
                <w:lang w:val="sr-Latn-RS" w:eastAsia="zh-CN"/>
              </w:rPr>
            </w:pPr>
            <w:r>
              <w:t>SSU</w:t>
            </w:r>
            <w:r>
              <w:rPr>
                <w:lang w:val="en-GB"/>
              </w:rPr>
              <w:t>_dodavanje_i_uklanjanje_lista_zelja.pdf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EABED1" w14:textId="30101D73" w:rsidR="0003137D" w:rsidRDefault="0003137D" w:rsidP="0003137D">
            <w:pPr>
              <w:rPr>
                <w:lang w:val="sr-Latn-RS" w:eastAsia="zh-CN"/>
              </w:rPr>
            </w:pPr>
            <w:r w:rsidRPr="004E03C9">
              <w:rPr>
                <w:lang w:val="fr-FR"/>
              </w:rPr>
              <w:t>Podnaslov “Scenario popunjavanje ankete” nema veze sa tekstom na koji se odnosi.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7573B" w14:textId="77777777" w:rsidR="0003137D" w:rsidRDefault="0003137D" w:rsidP="0003137D">
            <w:pPr>
              <w:ind w:left="-113" w:right="-48"/>
              <w:jc w:val="center"/>
              <w:rPr>
                <w:lang w:val="sr-Latn-RS" w:eastAsia="zh-CN"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CA3D35" w14:textId="758F10E2" w:rsidR="0003137D" w:rsidRDefault="0003137D" w:rsidP="0003137D">
            <w:pPr>
              <w:ind w:left="-113" w:right="-48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9B2519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EAF9E2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:rsidRPr="003C74BD" w14:paraId="7311A45F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5597F" w14:textId="24072AF8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D7504C" w14:textId="37F7927F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004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07AC9" w14:textId="6C2D86BA" w:rsidR="0003137D" w:rsidRDefault="0003137D" w:rsidP="0003137D">
            <w:pPr>
              <w:rPr>
                <w:lang w:val="sr-Latn-RS" w:eastAsia="zh-CN"/>
              </w:rPr>
            </w:pPr>
            <w:r>
              <w:t>SSU</w:t>
            </w:r>
            <w:r>
              <w:rPr>
                <w:lang w:val="en-GB"/>
              </w:rPr>
              <w:t>_dodavanje_i_uklanjanje_lista_zelja.pdf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31834" w14:textId="75469685" w:rsidR="0003137D" w:rsidRDefault="0003137D" w:rsidP="0003137D">
            <w:pPr>
              <w:rPr>
                <w:lang w:val="sr-Latn-RS" w:eastAsia="zh-CN"/>
              </w:rPr>
            </w:pPr>
            <w:r w:rsidRPr="004E03C9">
              <w:rPr>
                <w:lang w:val="sr-Latn-RS"/>
              </w:rPr>
              <w:t>Opcija “Dodaj u listu zelja” se prikazuje I na kartici koja predstavlja interfejs koji gost vidi.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248306" w14:textId="0C87AE88" w:rsidR="0003137D" w:rsidRDefault="0003137D" w:rsidP="0003137D">
            <w:pPr>
              <w:ind w:left="-113" w:right="-48"/>
              <w:jc w:val="center"/>
              <w:rPr>
                <w:lang w:val="sr-Latn-RS" w:eastAsia="zh-CN"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C3389A" w14:textId="77777777" w:rsidR="0003137D" w:rsidRDefault="0003137D" w:rsidP="0003137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5F2100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81A130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  <w:tr w:rsidR="0003137D" w:rsidRPr="003C74BD" w14:paraId="4C7CC504" w14:textId="77777777" w:rsidTr="00A8257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33A46F" w14:textId="50590B8D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382C42" w14:textId="29BC1531" w:rsidR="0003137D" w:rsidRDefault="0003137D" w:rsidP="0003137D">
            <w:pPr>
              <w:ind w:left="-90" w:right="-108"/>
              <w:jc w:val="center"/>
              <w:rPr>
                <w:bCs/>
              </w:rPr>
            </w:pPr>
            <w:r>
              <w:rPr>
                <w:bCs/>
              </w:rPr>
              <w:t>004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6DC6F" w14:textId="29967B58" w:rsidR="0003137D" w:rsidRDefault="0003137D" w:rsidP="0003137D">
            <w:pPr>
              <w:rPr>
                <w:lang w:val="sr-Latn-RS" w:eastAsia="zh-CN"/>
              </w:rPr>
            </w:pPr>
            <w:r>
              <w:t>SSU</w:t>
            </w:r>
            <w:r>
              <w:rPr>
                <w:lang w:val="en-GB"/>
              </w:rPr>
              <w:t>_dodavanje_i_uklanjanje_lista_zelja.pdf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435CD9" w14:textId="3009730A" w:rsidR="0003137D" w:rsidRDefault="0003137D" w:rsidP="0003137D">
            <w:pPr>
              <w:rPr>
                <w:lang w:val="sr-Latn-RS" w:eastAsia="zh-CN"/>
              </w:rPr>
            </w:pPr>
            <w:r w:rsidRPr="004E03C9">
              <w:rPr>
                <w:lang w:val="fr-FR"/>
              </w:rPr>
              <w:t>Pregled liste želja ne pripada ovom SSU dokumentu.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DD875" w14:textId="4C3F57C5" w:rsidR="0003137D" w:rsidRDefault="0003137D" w:rsidP="0003137D">
            <w:pPr>
              <w:ind w:left="-113" w:right="-48"/>
              <w:jc w:val="center"/>
              <w:rPr>
                <w:lang w:val="sr-Latn-RS" w:eastAsia="zh-CN"/>
              </w:rPr>
            </w:pPr>
            <w:r>
              <w:rPr>
                <w:lang w:val="sr-Latn-RS" w:eastAsia="zh-CN"/>
              </w:rPr>
              <w:t>X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75E25C" w14:textId="77777777" w:rsidR="0003137D" w:rsidRDefault="0003137D" w:rsidP="0003137D">
            <w:pPr>
              <w:ind w:left="-113" w:right="-48"/>
              <w:jc w:val="center"/>
              <w:rPr>
                <w:bCs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79C5CD" w14:textId="77777777" w:rsidR="0003137D" w:rsidRPr="003C74BD" w:rsidRDefault="0003137D" w:rsidP="0003137D">
            <w:pPr>
              <w:ind w:left="-113" w:right="-48"/>
              <w:jc w:val="center"/>
              <w:rPr>
                <w:b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63644" w14:textId="77777777" w:rsidR="0003137D" w:rsidRPr="003C74BD" w:rsidRDefault="0003137D" w:rsidP="0003137D">
            <w:pPr>
              <w:ind w:left="-130" w:right="-108"/>
              <w:jc w:val="center"/>
              <w:rPr>
                <w:b/>
              </w:rPr>
            </w:pPr>
          </w:p>
        </w:tc>
      </w:tr>
    </w:tbl>
    <w:p w14:paraId="09D95AA6" w14:textId="77777777" w:rsidR="0003137D" w:rsidRPr="0036299D" w:rsidRDefault="0003137D" w:rsidP="0036299D">
      <w:pPr>
        <w:pStyle w:val="BodyText"/>
        <w:rPr>
          <w:lang w:val="en-US"/>
        </w:rPr>
      </w:pPr>
    </w:p>
    <w:sectPr w:rsidR="0003137D" w:rsidRPr="0036299D">
      <w:headerReference w:type="default" r:id="rId9"/>
      <w:footerReference w:type="default" r:id="rId10"/>
      <w:type w:val="continuous"/>
      <w:pgSz w:w="11907" w:h="16840" w:code="9"/>
      <w:pgMar w:top="1418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76621" w14:textId="77777777" w:rsidR="005B653F" w:rsidRDefault="005B653F">
      <w:r>
        <w:separator/>
      </w:r>
    </w:p>
  </w:endnote>
  <w:endnote w:type="continuationSeparator" w:id="0">
    <w:p w14:paraId="5CC99016" w14:textId="77777777" w:rsidR="005B653F" w:rsidRDefault="005B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C374B" w14:textId="014D67E3" w:rsidR="00E43E3C" w:rsidRDefault="00E43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55FD3" w14:textId="77777777" w:rsidR="005B653F" w:rsidRDefault="005B653F">
      <w:r>
        <w:separator/>
      </w:r>
    </w:p>
  </w:footnote>
  <w:footnote w:type="continuationSeparator" w:id="0">
    <w:p w14:paraId="28E98326" w14:textId="77777777" w:rsidR="005B653F" w:rsidRDefault="005B6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3DEEE" w14:textId="32C0F0D6" w:rsidR="00674A68" w:rsidRPr="00674A68" w:rsidRDefault="00674A68">
    <w:pPr>
      <w:pStyle w:val="Header"/>
      <w:rPr>
        <w:lang w:val="sr-Latn-RS"/>
      </w:rPr>
    </w:pPr>
    <w:r>
      <w:rPr>
        <w:lang w:val="sr-Latn-RS"/>
      </w:rPr>
      <w:t>Tim: Programerski pioniri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86752" w14:textId="267ABBD6" w:rsidR="00E43E3C" w:rsidRDefault="00E4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0B37F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1DB693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034B788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46E323F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04E858F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08E97DE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" w15:restartNumberingAfterBreak="0">
    <w:nsid w:val="09165078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0A660B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0B432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" w15:restartNumberingAfterBreak="0">
    <w:nsid w:val="0C1D673E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2" w15:restartNumberingAfterBreak="0">
    <w:nsid w:val="0CAD71E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3" w15:restartNumberingAfterBreak="0">
    <w:nsid w:val="0F5C7D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4" w15:restartNumberingAfterBreak="0">
    <w:nsid w:val="0F611E1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5" w15:restartNumberingAfterBreak="0">
    <w:nsid w:val="105254E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" w15:restartNumberingAfterBreak="0">
    <w:nsid w:val="11E370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7" w15:restartNumberingAfterBreak="0">
    <w:nsid w:val="169930E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8" w15:restartNumberingAfterBreak="0">
    <w:nsid w:val="176D5C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18FD62C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" w15:restartNumberingAfterBreak="0">
    <w:nsid w:val="195B684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1" w15:restartNumberingAfterBreak="0">
    <w:nsid w:val="199056A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" w15:restartNumberingAfterBreak="0">
    <w:nsid w:val="19F873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3" w15:restartNumberingAfterBreak="0">
    <w:nsid w:val="1CB875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1FD5635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" w15:restartNumberingAfterBreak="0">
    <w:nsid w:val="206C0CC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219205D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7" w15:restartNumberingAfterBreak="0">
    <w:nsid w:val="25DD4AE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" w15:restartNumberingAfterBreak="0">
    <w:nsid w:val="275E05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284355A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" w15:restartNumberingAfterBreak="0">
    <w:nsid w:val="28C2561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29F66EC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2" w15:restartNumberingAfterBreak="0">
    <w:nsid w:val="2B8E1F3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32830C3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 w15:restartNumberingAfterBreak="0">
    <w:nsid w:val="364A60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" w15:restartNumberingAfterBreak="0">
    <w:nsid w:val="3B12576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" w15:restartNumberingAfterBreak="0">
    <w:nsid w:val="3BB71B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" w15:restartNumberingAfterBreak="0">
    <w:nsid w:val="3C0A10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" w15:restartNumberingAfterBreak="0">
    <w:nsid w:val="3CD319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" w15:restartNumberingAfterBreak="0">
    <w:nsid w:val="3E311EB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0" w15:restartNumberingAfterBreak="0">
    <w:nsid w:val="40D14F7E"/>
    <w:multiLevelType w:val="singleLevel"/>
    <w:tmpl w:val="61E8922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41" w15:restartNumberingAfterBreak="0">
    <w:nsid w:val="41AC23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2" w15:restartNumberingAfterBreak="0">
    <w:nsid w:val="428111E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3" w15:restartNumberingAfterBreak="0">
    <w:nsid w:val="430436D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458D6C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45DA11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6" w15:restartNumberingAfterBreak="0">
    <w:nsid w:val="477E63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7" w15:restartNumberingAfterBreak="0">
    <w:nsid w:val="48A0606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8" w15:restartNumberingAfterBreak="0">
    <w:nsid w:val="49323F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9" w15:restartNumberingAfterBreak="0">
    <w:nsid w:val="49C259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0" w15:restartNumberingAfterBreak="0">
    <w:nsid w:val="4B1070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1" w15:restartNumberingAfterBreak="0">
    <w:nsid w:val="4FDA31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2" w15:restartNumberingAfterBreak="0">
    <w:nsid w:val="502C765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3" w15:restartNumberingAfterBreak="0">
    <w:nsid w:val="52862E5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4" w15:restartNumberingAfterBreak="0">
    <w:nsid w:val="52931C6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5" w15:restartNumberingAfterBreak="0">
    <w:nsid w:val="52A11EE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56" w15:restartNumberingAfterBreak="0">
    <w:nsid w:val="538569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7" w15:restartNumberingAfterBreak="0">
    <w:nsid w:val="548548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8" w15:restartNumberingAfterBreak="0">
    <w:nsid w:val="54AC15C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9" w15:restartNumberingAfterBreak="0">
    <w:nsid w:val="55235CD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0" w15:restartNumberingAfterBreak="0">
    <w:nsid w:val="554F767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1" w15:restartNumberingAfterBreak="0">
    <w:nsid w:val="558E7A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2" w15:restartNumberingAfterBreak="0">
    <w:nsid w:val="57BE5FCD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3" w15:restartNumberingAfterBreak="0">
    <w:nsid w:val="5A412D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4" w15:restartNumberingAfterBreak="0">
    <w:nsid w:val="5A564BB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5" w15:restartNumberingAfterBreak="0">
    <w:nsid w:val="5B8121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6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7" w15:restartNumberingAfterBreak="0">
    <w:nsid w:val="5C904F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5E4F42B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9" w15:restartNumberingAfterBreak="0">
    <w:nsid w:val="60DE6DBE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0" w15:restartNumberingAfterBreak="0">
    <w:nsid w:val="60FF5FD1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1" w15:restartNumberingAfterBreak="0">
    <w:nsid w:val="626869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72" w15:restartNumberingAfterBreak="0">
    <w:nsid w:val="635204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73" w15:restartNumberingAfterBreak="0">
    <w:nsid w:val="644152B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74" w15:restartNumberingAfterBreak="0">
    <w:nsid w:val="64990B6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5" w15:restartNumberingAfterBreak="0">
    <w:nsid w:val="649B6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6" w15:restartNumberingAfterBreak="0">
    <w:nsid w:val="64EA32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7" w15:restartNumberingAfterBreak="0">
    <w:nsid w:val="653203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8" w15:restartNumberingAfterBreak="0">
    <w:nsid w:val="662A36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9" w15:restartNumberingAfterBreak="0">
    <w:nsid w:val="68C5278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0" w15:restartNumberingAfterBreak="0">
    <w:nsid w:val="6A38389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81" w15:restartNumberingAfterBreak="0">
    <w:nsid w:val="6AB035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82" w15:restartNumberingAfterBreak="0">
    <w:nsid w:val="6B3778D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3" w15:restartNumberingAfterBreak="0">
    <w:nsid w:val="6BC073E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4" w15:restartNumberingAfterBreak="0">
    <w:nsid w:val="6C204BB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5" w15:restartNumberingAfterBreak="0">
    <w:nsid w:val="6D2A3F76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6" w15:restartNumberingAfterBreak="0">
    <w:nsid w:val="6E2D72C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7" w15:restartNumberingAfterBreak="0">
    <w:nsid w:val="702D4A5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8" w15:restartNumberingAfterBreak="0">
    <w:nsid w:val="7084400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9" w15:restartNumberingAfterBreak="0">
    <w:nsid w:val="709710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0" w15:restartNumberingAfterBreak="0">
    <w:nsid w:val="713C64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1" w15:restartNumberingAfterBreak="0">
    <w:nsid w:val="71A75B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2" w15:restartNumberingAfterBreak="0">
    <w:nsid w:val="72D7022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3" w15:restartNumberingAfterBreak="0">
    <w:nsid w:val="72FA3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4" w15:restartNumberingAfterBreak="0">
    <w:nsid w:val="75754D2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5" w15:restartNumberingAfterBreak="0">
    <w:nsid w:val="7AB076D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6" w15:restartNumberingAfterBreak="0">
    <w:nsid w:val="7AB842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7" w15:restartNumberingAfterBreak="0">
    <w:nsid w:val="7B6821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8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9" w15:restartNumberingAfterBreak="0">
    <w:nsid w:val="7CB62B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0" w15:restartNumberingAfterBreak="0">
    <w:nsid w:val="7D2553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1" w15:restartNumberingAfterBreak="0">
    <w:nsid w:val="7EEB436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num w:numId="1" w16cid:durableId="1992975857">
    <w:abstractNumId w:val="66"/>
  </w:num>
  <w:num w:numId="2" w16cid:durableId="2121997256">
    <w:abstractNumId w:val="5"/>
  </w:num>
  <w:num w:numId="3" w16cid:durableId="1844471597">
    <w:abstractNumId w:val="92"/>
  </w:num>
  <w:num w:numId="4" w16cid:durableId="1851141430">
    <w:abstractNumId w:val="98"/>
  </w:num>
  <w:num w:numId="5" w16cid:durableId="1030303918">
    <w:abstractNumId w:val="69"/>
  </w:num>
  <w:num w:numId="6" w16cid:durableId="943918726">
    <w:abstractNumId w:val="85"/>
  </w:num>
  <w:num w:numId="7" w16cid:durableId="1168406855">
    <w:abstractNumId w:val="51"/>
  </w:num>
  <w:num w:numId="8" w16cid:durableId="1158688423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" w16cid:durableId="1564489250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10" w16cid:durableId="1471512117">
    <w:abstractNumId w:val="57"/>
  </w:num>
  <w:num w:numId="11" w16cid:durableId="1501459501">
    <w:abstractNumId w:val="5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12" w16cid:durableId="59063734">
    <w:abstractNumId w:val="5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13" w16cid:durableId="1052923426">
    <w:abstractNumId w:val="5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14" w16cid:durableId="226577784">
    <w:abstractNumId w:val="5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15" w16cid:durableId="2031638602">
    <w:abstractNumId w:val="72"/>
  </w:num>
  <w:num w:numId="16" w16cid:durableId="1064794452">
    <w:abstractNumId w:val="7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17" w16cid:durableId="826743925">
    <w:abstractNumId w:val="7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18" w16cid:durableId="728648227">
    <w:abstractNumId w:val="99"/>
  </w:num>
  <w:num w:numId="19" w16cid:durableId="674647085">
    <w:abstractNumId w:val="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20" w16cid:durableId="503016211">
    <w:abstractNumId w:val="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21" w16cid:durableId="882981579">
    <w:abstractNumId w:val="36"/>
  </w:num>
  <w:num w:numId="22" w16cid:durableId="2061709813">
    <w:abstractNumId w:val="94"/>
  </w:num>
  <w:num w:numId="23" w16cid:durableId="1900360027">
    <w:abstractNumId w:val="9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24" w16cid:durableId="1942030153">
    <w:abstractNumId w:val="9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25" w16cid:durableId="1099371385">
    <w:abstractNumId w:val="9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26" w16cid:durableId="624312371">
    <w:abstractNumId w:val="9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27" w16cid:durableId="234822205">
    <w:abstractNumId w:val="22"/>
  </w:num>
  <w:num w:numId="28" w16cid:durableId="1490902715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29" w16cid:durableId="53519180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0" w16cid:durableId="58399294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" w16cid:durableId="32139706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" w16cid:durableId="184932662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" w16cid:durableId="110808806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" w16cid:durableId="115955918">
    <w:abstractNumId w:val="42"/>
  </w:num>
  <w:num w:numId="35" w16cid:durableId="1121222014">
    <w:abstractNumId w:val="41"/>
  </w:num>
  <w:num w:numId="36" w16cid:durableId="160170992">
    <w:abstractNumId w:val="39"/>
  </w:num>
  <w:num w:numId="37" w16cid:durableId="1799638655">
    <w:abstractNumId w:val="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8" w16cid:durableId="1286428626">
    <w:abstractNumId w:val="80"/>
  </w:num>
  <w:num w:numId="39" w16cid:durableId="1717006792">
    <w:abstractNumId w:val="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40" w16cid:durableId="1120104291">
    <w:abstractNumId w:val="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41" w16cid:durableId="573900200">
    <w:abstractNumId w:val="12"/>
  </w:num>
  <w:num w:numId="42" w16cid:durableId="55196162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43" w16cid:durableId="3170030">
    <w:abstractNumId w:val="93"/>
  </w:num>
  <w:num w:numId="44" w16cid:durableId="1968973741">
    <w:abstractNumId w:val="16"/>
  </w:num>
  <w:num w:numId="45" w16cid:durableId="108017528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46" w16cid:durableId="2864762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47" w16cid:durableId="2760901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48" w16cid:durableId="12179311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49" w16cid:durableId="1823623406">
    <w:abstractNumId w:val="73"/>
  </w:num>
  <w:num w:numId="50" w16cid:durableId="247662714">
    <w:abstractNumId w:val="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51" w16cid:durableId="685601648">
    <w:abstractNumId w:val="19"/>
  </w:num>
  <w:num w:numId="52" w16cid:durableId="876744267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53" w16cid:durableId="190336407">
    <w:abstractNumId w:val="49"/>
  </w:num>
  <w:num w:numId="54" w16cid:durableId="1030375072">
    <w:abstractNumId w:val="4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55" w16cid:durableId="1965193120">
    <w:abstractNumId w:val="4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56" w16cid:durableId="77479402">
    <w:abstractNumId w:val="81"/>
  </w:num>
  <w:num w:numId="57" w16cid:durableId="544029379">
    <w:abstractNumId w:val="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58" w16cid:durableId="1945529294">
    <w:abstractNumId w:val="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59" w16cid:durableId="558514896">
    <w:abstractNumId w:val="26"/>
  </w:num>
  <w:num w:numId="60" w16cid:durableId="1137142837">
    <w:abstractNumId w:val="31"/>
  </w:num>
  <w:num w:numId="61" w16cid:durableId="911041694">
    <w:abstractNumId w:val="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2" w16cid:durableId="495919825">
    <w:abstractNumId w:val="10"/>
  </w:num>
  <w:num w:numId="63" w16cid:durableId="15152691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4" w16cid:durableId="1890417312">
    <w:abstractNumId w:val="71"/>
  </w:num>
  <w:num w:numId="65" w16cid:durableId="110249347">
    <w:abstractNumId w:val="7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66" w16cid:durableId="732195213">
    <w:abstractNumId w:val="27"/>
  </w:num>
  <w:num w:numId="67" w16cid:durableId="450516077">
    <w:abstractNumId w:val="47"/>
  </w:num>
  <w:num w:numId="68" w16cid:durableId="522399340">
    <w:abstractNumId w:val="21"/>
  </w:num>
  <w:num w:numId="69" w16cid:durableId="1102337174">
    <w:abstractNumId w:val="77"/>
  </w:num>
  <w:num w:numId="70" w16cid:durableId="85155102">
    <w:abstractNumId w:val="86"/>
  </w:num>
  <w:num w:numId="71" w16cid:durableId="537281195">
    <w:abstractNumId w:val="52"/>
  </w:num>
  <w:num w:numId="72" w16cid:durableId="631129520">
    <w:abstractNumId w:val="60"/>
  </w:num>
  <w:num w:numId="73" w16cid:durableId="239873363">
    <w:abstractNumId w:val="17"/>
  </w:num>
  <w:num w:numId="74" w16cid:durableId="83036649">
    <w:abstractNumId w:val="59"/>
  </w:num>
  <w:num w:numId="75" w16cid:durableId="893395022">
    <w:abstractNumId w:val="15"/>
  </w:num>
  <w:num w:numId="76" w16cid:durableId="1687633404">
    <w:abstractNumId w:val="14"/>
  </w:num>
  <w:num w:numId="77" w16cid:durableId="968123130">
    <w:abstractNumId w:val="35"/>
  </w:num>
  <w:num w:numId="78" w16cid:durableId="594748213">
    <w:abstractNumId w:val="53"/>
  </w:num>
  <w:num w:numId="79" w16cid:durableId="1651322596">
    <w:abstractNumId w:val="88"/>
  </w:num>
  <w:num w:numId="80" w16cid:durableId="1959949296">
    <w:abstractNumId w:val="84"/>
  </w:num>
  <w:num w:numId="81" w16cid:durableId="701396051">
    <w:abstractNumId w:val="68"/>
  </w:num>
  <w:num w:numId="82" w16cid:durableId="341199183">
    <w:abstractNumId w:val="78"/>
  </w:num>
  <w:num w:numId="83" w16cid:durableId="460653094">
    <w:abstractNumId w:val="58"/>
  </w:num>
  <w:num w:numId="84" w16cid:durableId="485585283">
    <w:abstractNumId w:val="7"/>
  </w:num>
  <w:num w:numId="85" w16cid:durableId="332877572">
    <w:abstractNumId w:val="29"/>
  </w:num>
  <w:num w:numId="86" w16cid:durableId="866453119">
    <w:abstractNumId w:val="50"/>
  </w:num>
  <w:num w:numId="87" w16cid:durableId="922832848">
    <w:abstractNumId w:val="61"/>
  </w:num>
  <w:num w:numId="88" w16cid:durableId="921177553">
    <w:abstractNumId w:val="79"/>
  </w:num>
  <w:num w:numId="89" w16cid:durableId="1390229704">
    <w:abstractNumId w:val="89"/>
  </w:num>
  <w:num w:numId="90" w16cid:durableId="1096830468">
    <w:abstractNumId w:val="83"/>
  </w:num>
  <w:num w:numId="91" w16cid:durableId="1356928467">
    <w:abstractNumId w:val="45"/>
  </w:num>
  <w:num w:numId="92" w16cid:durableId="95100504">
    <w:abstractNumId w:val="46"/>
  </w:num>
  <w:num w:numId="93" w16cid:durableId="1027367288">
    <w:abstractNumId w:val="24"/>
  </w:num>
  <w:num w:numId="94" w16cid:durableId="902444412">
    <w:abstractNumId w:val="101"/>
  </w:num>
  <w:num w:numId="95" w16cid:durableId="681903086">
    <w:abstractNumId w:val="34"/>
  </w:num>
  <w:num w:numId="96" w16cid:durableId="1887137686">
    <w:abstractNumId w:val="96"/>
  </w:num>
  <w:num w:numId="97" w16cid:durableId="1963075376">
    <w:abstractNumId w:val="63"/>
  </w:num>
  <w:num w:numId="98" w16cid:durableId="2082947439">
    <w:abstractNumId w:val="65"/>
  </w:num>
  <w:num w:numId="99" w16cid:durableId="2077899171">
    <w:abstractNumId w:val="13"/>
  </w:num>
  <w:num w:numId="100" w16cid:durableId="722948270">
    <w:abstractNumId w:val="54"/>
  </w:num>
  <w:num w:numId="101" w16cid:durableId="191384894">
    <w:abstractNumId w:val="6"/>
  </w:num>
  <w:num w:numId="102" w16cid:durableId="198589985">
    <w:abstractNumId w:val="56"/>
  </w:num>
  <w:num w:numId="103" w16cid:durableId="1406996207">
    <w:abstractNumId w:val="2"/>
  </w:num>
  <w:num w:numId="104" w16cid:durableId="164975253">
    <w:abstractNumId w:val="74"/>
  </w:num>
  <w:num w:numId="105" w16cid:durableId="1177114583">
    <w:abstractNumId w:val="44"/>
  </w:num>
  <w:num w:numId="106" w16cid:durableId="1030910646">
    <w:abstractNumId w:val="4"/>
  </w:num>
  <w:num w:numId="107" w16cid:durableId="1208030871">
    <w:abstractNumId w:val="75"/>
  </w:num>
  <w:num w:numId="108" w16cid:durableId="164983518">
    <w:abstractNumId w:val="48"/>
  </w:num>
  <w:num w:numId="109" w16cid:durableId="421025736">
    <w:abstractNumId w:val="87"/>
  </w:num>
  <w:num w:numId="110" w16cid:durableId="759983196">
    <w:abstractNumId w:val="90"/>
  </w:num>
  <w:num w:numId="111" w16cid:durableId="1702585625">
    <w:abstractNumId w:val="32"/>
  </w:num>
  <w:num w:numId="112" w16cid:durableId="880826993">
    <w:abstractNumId w:val="38"/>
  </w:num>
  <w:num w:numId="113" w16cid:durableId="1265964230">
    <w:abstractNumId w:val="76"/>
  </w:num>
  <w:num w:numId="114" w16cid:durableId="1691642237">
    <w:abstractNumId w:val="91"/>
  </w:num>
  <w:num w:numId="115" w16cid:durableId="1814251108">
    <w:abstractNumId w:val="9"/>
  </w:num>
  <w:num w:numId="116" w16cid:durableId="459610811">
    <w:abstractNumId w:val="100"/>
  </w:num>
  <w:num w:numId="117" w16cid:durableId="173880464">
    <w:abstractNumId w:val="18"/>
  </w:num>
  <w:num w:numId="118" w16cid:durableId="1658192534">
    <w:abstractNumId w:val="23"/>
  </w:num>
  <w:num w:numId="119" w16cid:durableId="1856766705">
    <w:abstractNumId w:val="43"/>
  </w:num>
  <w:num w:numId="120" w16cid:durableId="735664836">
    <w:abstractNumId w:val="67"/>
  </w:num>
  <w:num w:numId="121" w16cid:durableId="1949118464">
    <w:abstractNumId w:val="3"/>
  </w:num>
  <w:num w:numId="122" w16cid:durableId="1132140254">
    <w:abstractNumId w:val="82"/>
  </w:num>
  <w:num w:numId="123" w16cid:durableId="481116460">
    <w:abstractNumId w:val="37"/>
  </w:num>
  <w:num w:numId="124" w16cid:durableId="2117943394">
    <w:abstractNumId w:val="30"/>
  </w:num>
  <w:num w:numId="125" w16cid:durableId="773672583">
    <w:abstractNumId w:val="25"/>
  </w:num>
  <w:num w:numId="126" w16cid:durableId="297994583">
    <w:abstractNumId w:val="28"/>
  </w:num>
  <w:num w:numId="127" w16cid:durableId="218056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28" w16cid:durableId="210124612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29" w16cid:durableId="63143064">
    <w:abstractNumId w:val="11"/>
  </w:num>
  <w:num w:numId="130" w16cid:durableId="582028265">
    <w:abstractNumId w:val="95"/>
  </w:num>
  <w:num w:numId="131" w16cid:durableId="1495342413">
    <w:abstractNumId w:val="64"/>
  </w:num>
  <w:num w:numId="132" w16cid:durableId="2041928717">
    <w:abstractNumId w:val="70"/>
  </w:num>
  <w:num w:numId="133" w16cid:durableId="908463374">
    <w:abstractNumId w:val="55"/>
  </w:num>
  <w:num w:numId="134" w16cid:durableId="8876564">
    <w:abstractNumId w:val="62"/>
  </w:num>
  <w:num w:numId="135" w16cid:durableId="1327124039">
    <w:abstractNumId w:val="20"/>
  </w:num>
  <w:num w:numId="136" w16cid:durableId="228687153">
    <w:abstractNumId w:val="33"/>
  </w:num>
  <w:num w:numId="137" w16cid:durableId="751312686">
    <w:abstractNumId w:val="8"/>
  </w:num>
  <w:num w:numId="138" w16cid:durableId="736588862">
    <w:abstractNumId w:val="40"/>
  </w:num>
  <w:num w:numId="139" w16cid:durableId="582374064">
    <w:abstractNumId w:val="97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33"/>
    <w:rsid w:val="0003137D"/>
    <w:rsid w:val="00076A3D"/>
    <w:rsid w:val="00173CE4"/>
    <w:rsid w:val="001E5C71"/>
    <w:rsid w:val="00262A8C"/>
    <w:rsid w:val="00320B6B"/>
    <w:rsid w:val="0036299D"/>
    <w:rsid w:val="003B53F5"/>
    <w:rsid w:val="003C74BD"/>
    <w:rsid w:val="004E03C9"/>
    <w:rsid w:val="004E5E33"/>
    <w:rsid w:val="00587787"/>
    <w:rsid w:val="005B653F"/>
    <w:rsid w:val="005C6F9E"/>
    <w:rsid w:val="00674A68"/>
    <w:rsid w:val="0070740F"/>
    <w:rsid w:val="007314AF"/>
    <w:rsid w:val="007F1CCB"/>
    <w:rsid w:val="008F2729"/>
    <w:rsid w:val="00AB3824"/>
    <w:rsid w:val="00B4479D"/>
    <w:rsid w:val="00B653DD"/>
    <w:rsid w:val="00BA167B"/>
    <w:rsid w:val="00CF2653"/>
    <w:rsid w:val="00DD3DB7"/>
    <w:rsid w:val="00E43E3C"/>
    <w:rsid w:val="00EB4B9E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CF3E7"/>
  <w15:chartTrackingRefBased/>
  <w15:docId w15:val="{63F8786C-8A46-43FB-BB5E-937EA73F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lang w:val="de-DE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customStyle="1" w:styleId="TOC-headings">
    <w:name w:val="TOC-headings"/>
    <w:basedOn w:val="TOC-title"/>
    <w:pPr>
      <w:tabs>
        <w:tab w:val="right" w:pos="9360"/>
      </w:tabs>
      <w:spacing w:before="60" w:after="120"/>
      <w:jc w:val="left"/>
    </w:pPr>
    <w:rPr>
      <w:caps w:val="0"/>
      <w:sz w:val="22"/>
    </w:rPr>
  </w:style>
  <w:style w:type="paragraph" w:customStyle="1" w:styleId="TOC-title">
    <w:name w:val="TOC-title"/>
    <w:basedOn w:val="Normal"/>
    <w:pPr>
      <w:spacing w:before="240" w:after="60"/>
      <w:jc w:val="center"/>
    </w:pPr>
    <w:rPr>
      <w:b/>
      <w:caps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60"/>
      </w:tabs>
      <w:ind w:left="480" w:hanging="480"/>
    </w:pPr>
    <w:rPr>
      <w:sz w:val="22"/>
    </w:rPr>
  </w:style>
  <w:style w:type="paragraph" w:customStyle="1" w:styleId="Bullet">
    <w:name w:val="Bullet"/>
    <w:basedOn w:val="Normal"/>
    <w:pPr>
      <w:tabs>
        <w:tab w:val="left" w:pos="720"/>
      </w:tabs>
      <w:spacing w:before="60" w:after="60"/>
      <w:ind w:left="720" w:hanging="360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Indent2">
    <w:name w:val="Body Text Indent 2"/>
    <w:basedOn w:val="Normal"/>
    <w:semiHidden/>
    <w:pPr>
      <w:ind w:left="1418" w:hanging="1134"/>
    </w:pPr>
    <w:rPr>
      <w:rFonts w:ascii="Courier New" w:hAnsi="Courier New"/>
      <w:noProof/>
    </w:rPr>
  </w:style>
  <w:style w:type="paragraph" w:customStyle="1" w:styleId="Tabletitle">
    <w:name w:val="Table title"/>
    <w:basedOn w:val="Normal"/>
    <w:pPr>
      <w:keepNext/>
      <w:spacing w:before="120" w:after="60"/>
      <w:jc w:val="center"/>
    </w:pPr>
    <w:rPr>
      <w:caps/>
      <w:sz w:val="22"/>
    </w:rPr>
  </w:style>
  <w:style w:type="paragraph" w:customStyle="1" w:styleId="Figuretitle">
    <w:name w:val="Figure title"/>
    <w:basedOn w:val="Normal"/>
    <w:pPr>
      <w:spacing w:before="60" w:after="60"/>
      <w:jc w:val="center"/>
    </w:pPr>
    <w:rPr>
      <w:sz w:val="22"/>
    </w:rPr>
  </w:style>
  <w:style w:type="character" w:styleId="PageNumber">
    <w:name w:val="page number"/>
    <w:semiHidden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Pr>
      <w:i/>
    </w:rPr>
  </w:style>
  <w:style w:type="paragraph" w:customStyle="1" w:styleId="ListofTables">
    <w:name w:val="List of Tables"/>
    <w:basedOn w:val="TableofFigures"/>
    <w:pPr>
      <w:tabs>
        <w:tab w:val="clear" w:pos="9360"/>
        <w:tab w:val="right" w:leader="dot" w:pos="8640"/>
      </w:tabs>
      <w:ind w:left="475" w:hanging="475"/>
      <w:jc w:val="center"/>
    </w:pPr>
    <w:rPr>
      <w:b/>
      <w:small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AppendixA">
    <w:name w:val="Appendix A"/>
    <w:basedOn w:val="Heading1"/>
    <w:next w:val="Normal"/>
    <w:pPr>
      <w:keepNext w:val="0"/>
      <w:pageBreakBefore w:val="0"/>
      <w:pBdr>
        <w:bottom w:val="none" w:sz="0" w:space="0" w:color="auto"/>
      </w:pBdr>
      <w:spacing w:before="240" w:after="60"/>
      <w:ind w:left="0" w:firstLine="0"/>
      <w:outlineLvl w:val="9"/>
    </w:pPr>
    <w:rPr>
      <w:rFonts w:ascii="Times" w:hAnsi="Times"/>
      <w:caps/>
      <w:noProof w:val="0"/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DefinitionTerm">
    <w:name w:val="Definition Term"/>
    <w:basedOn w:val="Normal"/>
    <w:next w:val="DefinitionList"/>
    <w:rPr>
      <w:snapToGrid w:val="0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snapToGrid w:val="0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Heading1-NoTOC">
    <w:name w:val="Heading1-NoTOC"/>
    <w:basedOn w:val="H2"/>
    <w:pPr>
      <w:pageBreakBefore/>
      <w:pBdr>
        <w:bottom w:val="single" w:sz="18" w:space="1" w:color="auto"/>
      </w:pBdr>
      <w:spacing w:before="360" w:after="240"/>
      <w:outlineLvl w:val="9"/>
    </w:pPr>
    <w:rPr>
      <w:lang w:val="sr-Cyrl-CS" w:eastAsia="de-DE"/>
    </w:rPr>
  </w:style>
  <w:style w:type="paragraph" w:styleId="ListBullet">
    <w:name w:val="List Bullet"/>
    <w:basedOn w:val="Normal"/>
    <w:autoRedefine/>
    <w:semiHidden/>
  </w:style>
  <w:style w:type="character" w:customStyle="1" w:styleId="FooterChar">
    <w:name w:val="Footer Char"/>
    <w:link w:val="Footer"/>
    <w:uiPriority w:val="99"/>
    <w:rsid w:val="007F1CCB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3B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ni\Ristan\Dokumenta\Interna\Dokumentacija\RCDoc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470F-E9BC-431B-8E68-F08F3CA3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RCDocTemplate</Template>
  <TotalTime>0</TotalTime>
  <Pages>9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 proces</vt:lpstr>
    </vt:vector>
  </TitlesOfParts>
  <Company>RistanCASE GmbH (Ltd)</Company>
  <LinksUpToDate>false</LinksUpToDate>
  <CharactersWithSpaces>14107</CharactersWithSpaces>
  <SharedDoc>false</SharedDoc>
  <HLinks>
    <vt:vector size="48" baseType="variant">
      <vt:variant>
        <vt:i4>1703941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focus</vt:lpwstr>
      </vt:variant>
      <vt:variant>
        <vt:i4>8192127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inspec</vt:lpwstr>
      </vt:variant>
      <vt:variant>
        <vt:i4>1835019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logs2</vt:lpwstr>
      </vt:variant>
      <vt:variant>
        <vt:i4>1835019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logs</vt:lpwstr>
      </vt:variant>
      <vt:variant>
        <vt:i4>7995497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izv</vt:lpwstr>
      </vt:variant>
      <vt:variant>
        <vt:i4>6094859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log2</vt:lpwstr>
      </vt:variant>
      <vt:variant>
        <vt:i4>7274604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log</vt:lpwstr>
      </vt:variant>
      <vt:variant>
        <vt:i4>4587525</vt:i4>
      </vt:variant>
      <vt:variant>
        <vt:i4>111</vt:i4>
      </vt:variant>
      <vt:variant>
        <vt:i4>0</vt:i4>
      </vt:variant>
      <vt:variant>
        <vt:i4>5</vt:i4>
      </vt:variant>
      <vt:variant>
        <vt:lpwstr>http://www.evolutif.co.uk/tkb/guidelines/review/main.html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 proces</dc:title>
  <dc:subject/>
  <dc:creator>Leni</dc:creator>
  <cp:keywords/>
  <cp:lastModifiedBy>Сања Дробњак</cp:lastModifiedBy>
  <cp:revision>2</cp:revision>
  <cp:lastPrinted>1899-12-31T23:00:00Z</cp:lastPrinted>
  <dcterms:created xsi:type="dcterms:W3CDTF">2024-03-30T16:48:00Z</dcterms:created>
  <dcterms:modified xsi:type="dcterms:W3CDTF">2024-03-30T16:48:00Z</dcterms:modified>
</cp:coreProperties>
</file>